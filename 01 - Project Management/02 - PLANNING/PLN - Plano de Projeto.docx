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02" w:rsidRPr="00D23195" w:rsidRDefault="003F3702" w:rsidP="003F3702">
      <w:pPr>
        <w:jc w:val="center"/>
        <w:rPr>
          <w:rFonts w:ascii="Verdana" w:hAnsi="Verdana"/>
          <w:sz w:val="40"/>
          <w:szCs w:val="40"/>
        </w:rPr>
      </w:pPr>
    </w:p>
    <w:p w:rsidR="003F3702" w:rsidRDefault="00A30FCA" w:rsidP="003F3702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Nome do Projeto:</w:t>
      </w:r>
    </w:p>
    <w:p w:rsidR="00A30FCA" w:rsidRPr="00D23195" w:rsidRDefault="00A30FCA" w:rsidP="003F3702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______________________________</w:t>
      </w:r>
    </w:p>
    <w:p w:rsidR="003F3702" w:rsidRPr="00D23195" w:rsidRDefault="00AD5BA1" w:rsidP="003F3702">
      <w:pPr>
        <w:jc w:val="center"/>
        <w:rPr>
          <w:rFonts w:ascii="Verdana" w:hAnsi="Verdana"/>
          <w:sz w:val="40"/>
          <w:szCs w:val="40"/>
        </w:rPr>
      </w:pPr>
      <w:r>
        <w:fldChar w:fldCharType="begin"/>
      </w:r>
      <w:r w:rsidR="00DE0254">
        <w:instrText xml:space="preserve"> SUBJECT   \* MERGEFORMAT </w:instrText>
      </w:r>
      <w:r>
        <w:fldChar w:fldCharType="end"/>
      </w:r>
    </w:p>
    <w:p w:rsidR="003F3702" w:rsidRPr="00D23195" w:rsidRDefault="003F3702" w:rsidP="003F3702">
      <w:pPr>
        <w:jc w:val="center"/>
        <w:rPr>
          <w:rFonts w:ascii="Verdana" w:hAnsi="Verdana"/>
          <w:sz w:val="40"/>
          <w:szCs w:val="40"/>
        </w:rPr>
      </w:pPr>
    </w:p>
    <w:p w:rsidR="003F3702" w:rsidRPr="00D23195" w:rsidRDefault="0040085C" w:rsidP="003F3702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</w:p>
    <w:p w:rsidR="003F3702" w:rsidRPr="00D23195" w:rsidRDefault="003F3702" w:rsidP="003F3702">
      <w:pPr>
        <w:jc w:val="center"/>
        <w:rPr>
          <w:rFonts w:ascii="Verdana" w:hAnsi="Verdana"/>
          <w:sz w:val="40"/>
          <w:szCs w:val="40"/>
        </w:rPr>
      </w:pPr>
    </w:p>
    <w:p w:rsidR="003F3702" w:rsidRPr="00D23195" w:rsidRDefault="003F3702" w:rsidP="003F3702">
      <w:pPr>
        <w:jc w:val="center"/>
        <w:rPr>
          <w:rFonts w:ascii="Verdana" w:hAnsi="Verdana"/>
          <w:sz w:val="40"/>
          <w:szCs w:val="40"/>
        </w:rPr>
      </w:pPr>
    </w:p>
    <w:p w:rsidR="003F3702" w:rsidRPr="00D23195" w:rsidRDefault="003F3702" w:rsidP="003F3702">
      <w:pPr>
        <w:jc w:val="center"/>
        <w:rPr>
          <w:rFonts w:ascii="Verdana" w:hAnsi="Verdana"/>
          <w:sz w:val="40"/>
          <w:szCs w:val="40"/>
        </w:rPr>
      </w:pPr>
    </w:p>
    <w:p w:rsidR="003F3702" w:rsidRPr="00D23195" w:rsidRDefault="003F3702" w:rsidP="003F3702">
      <w:pPr>
        <w:jc w:val="center"/>
        <w:rPr>
          <w:rFonts w:ascii="Verdana" w:hAnsi="Verdana"/>
          <w:sz w:val="40"/>
          <w:szCs w:val="40"/>
        </w:rPr>
      </w:pPr>
    </w:p>
    <w:p w:rsidR="00A30FCA" w:rsidRDefault="00A30FCA" w:rsidP="003F3702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Gerente do Projeto: </w:t>
      </w:r>
    </w:p>
    <w:p w:rsidR="003F3702" w:rsidRPr="00E76C34" w:rsidRDefault="00A30FCA" w:rsidP="003F3702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40"/>
          <w:szCs w:val="40"/>
        </w:rPr>
        <w:t>______________________________</w:t>
      </w:r>
    </w:p>
    <w:p w:rsidR="00C43FF1" w:rsidRDefault="003F3702">
      <w:pPr>
        <w:pStyle w:val="conteudo"/>
        <w:outlineLvl w:val="0"/>
      </w:pPr>
      <w:r>
        <w:br w:type="page"/>
      </w:r>
      <w:r w:rsidR="00C43FF1">
        <w:lastRenderedPageBreak/>
        <w:t>Conteúdo</w:t>
      </w:r>
    </w:p>
    <w:p w:rsidR="005B665E" w:rsidRDefault="00AD5BA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AD5BA1">
        <w:fldChar w:fldCharType="begin"/>
      </w:r>
      <w:r w:rsidR="00C43FF1">
        <w:instrText xml:space="preserve"> TOC \o "1-3" \h \z </w:instrText>
      </w:r>
      <w:r w:rsidRPr="00AD5BA1">
        <w:fldChar w:fldCharType="separate"/>
      </w:r>
      <w:hyperlink w:anchor="_Toc296848991" w:history="1">
        <w:r w:rsidR="005B665E" w:rsidRPr="00DE3F3D">
          <w:rPr>
            <w:rStyle w:val="Hyperlink"/>
          </w:rPr>
          <w:t>1.</w:t>
        </w:r>
        <w:r w:rsidR="005B665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665E" w:rsidRPr="00DE3F3D">
          <w:rPr>
            <w:rStyle w:val="Hyperlink"/>
          </w:rPr>
          <w:t>Sumário</w:t>
        </w:r>
        <w:r w:rsidR="005B665E">
          <w:rPr>
            <w:webHidden/>
          </w:rPr>
          <w:tab/>
        </w:r>
        <w:r>
          <w:rPr>
            <w:webHidden/>
          </w:rPr>
          <w:fldChar w:fldCharType="begin"/>
        </w:r>
        <w:r w:rsidR="005B665E">
          <w:rPr>
            <w:webHidden/>
          </w:rPr>
          <w:instrText xml:space="preserve"> PAGEREF _Toc296848991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6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665E" w:rsidRDefault="00AD5BA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96848992" w:history="1">
        <w:r w:rsidR="005B665E" w:rsidRPr="00DE3F3D">
          <w:rPr>
            <w:rStyle w:val="Hyperlink"/>
          </w:rPr>
          <w:t>2.</w:t>
        </w:r>
        <w:r w:rsidR="005B665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665E" w:rsidRPr="00DE3F3D">
          <w:rPr>
            <w:rStyle w:val="Hyperlink"/>
          </w:rPr>
          <w:t>O Projeto</w:t>
        </w:r>
        <w:r w:rsidR="005B665E">
          <w:rPr>
            <w:webHidden/>
          </w:rPr>
          <w:tab/>
        </w:r>
        <w:r>
          <w:rPr>
            <w:webHidden/>
          </w:rPr>
          <w:fldChar w:fldCharType="begin"/>
        </w:r>
        <w:r w:rsidR="005B665E">
          <w:rPr>
            <w:webHidden/>
          </w:rPr>
          <w:instrText xml:space="preserve"> PAGEREF _Toc296848992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6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665E" w:rsidRDefault="00AD5BA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96848993" w:history="1">
        <w:r w:rsidR="005B665E" w:rsidRPr="00DE3F3D">
          <w:rPr>
            <w:rStyle w:val="Hyperlink"/>
          </w:rPr>
          <w:t>3.</w:t>
        </w:r>
        <w:r w:rsidR="005B665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665E" w:rsidRPr="00DE3F3D">
          <w:rPr>
            <w:rStyle w:val="Hyperlink"/>
          </w:rPr>
          <w:t>Objetivos</w:t>
        </w:r>
        <w:r w:rsidR="005B665E">
          <w:rPr>
            <w:webHidden/>
          </w:rPr>
          <w:tab/>
        </w:r>
        <w:r>
          <w:rPr>
            <w:webHidden/>
          </w:rPr>
          <w:fldChar w:fldCharType="begin"/>
        </w:r>
        <w:r w:rsidR="005B665E">
          <w:rPr>
            <w:webHidden/>
          </w:rPr>
          <w:instrText xml:space="preserve"> PAGEREF _Toc296848993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6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665E" w:rsidRDefault="00AD5BA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96848994" w:history="1">
        <w:r w:rsidR="005B665E" w:rsidRPr="00DE3F3D">
          <w:rPr>
            <w:rStyle w:val="Hyperlink"/>
          </w:rPr>
          <w:t>4.</w:t>
        </w:r>
        <w:r w:rsidR="005B665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665E" w:rsidRPr="00DE3F3D">
          <w:rPr>
            <w:rStyle w:val="Hyperlink"/>
          </w:rPr>
          <w:t>Demanda (porque fazer o projeto?)</w:t>
        </w:r>
        <w:r w:rsidR="005B665E">
          <w:rPr>
            <w:webHidden/>
          </w:rPr>
          <w:tab/>
        </w:r>
        <w:r>
          <w:rPr>
            <w:webHidden/>
          </w:rPr>
          <w:fldChar w:fldCharType="begin"/>
        </w:r>
        <w:r w:rsidR="005B665E">
          <w:rPr>
            <w:webHidden/>
          </w:rPr>
          <w:instrText xml:space="preserve"> PAGEREF _Toc296848994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6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665E" w:rsidRDefault="00AD5BA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96848995" w:history="1">
        <w:r w:rsidR="005B665E" w:rsidRPr="00DE3F3D">
          <w:rPr>
            <w:rStyle w:val="Hyperlink"/>
          </w:rPr>
          <w:t>5.</w:t>
        </w:r>
        <w:r w:rsidR="005B665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665E" w:rsidRPr="00DE3F3D">
          <w:rPr>
            <w:rStyle w:val="Hyperlink"/>
          </w:rPr>
          <w:t>Plano do projeto</w:t>
        </w:r>
        <w:r w:rsidR="005B665E">
          <w:rPr>
            <w:webHidden/>
          </w:rPr>
          <w:tab/>
        </w:r>
        <w:r>
          <w:rPr>
            <w:webHidden/>
          </w:rPr>
          <w:fldChar w:fldCharType="begin"/>
        </w:r>
        <w:r w:rsidR="005B665E">
          <w:rPr>
            <w:webHidden/>
          </w:rPr>
          <w:instrText xml:space="preserve"> PAGEREF _Toc296848995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6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8996" w:history="1">
        <w:r w:rsidR="005B665E" w:rsidRPr="00DE3F3D">
          <w:rPr>
            <w:rStyle w:val="Hyperlink"/>
            <w:noProof/>
          </w:rPr>
          <w:t>5.1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Sumário do projeto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96848997" w:history="1">
        <w:r w:rsidR="005B665E" w:rsidRPr="00DE3F3D">
          <w:rPr>
            <w:rStyle w:val="Hyperlink"/>
            <w:noProof/>
          </w:rPr>
          <w:t>5.1.1</w:t>
        </w:r>
        <w:r w:rsidR="005B665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Premissas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96848998" w:history="1">
        <w:r w:rsidR="005B665E" w:rsidRPr="00DE3F3D">
          <w:rPr>
            <w:rStyle w:val="Hyperlink"/>
            <w:noProof/>
            <w:lang w:val="en-US"/>
          </w:rPr>
          <w:t>5.1.2</w:t>
        </w:r>
        <w:r w:rsidR="005B665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  <w:lang w:val="en-US"/>
          </w:rPr>
          <w:t>Restrições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8999" w:history="1">
        <w:r w:rsidR="005B665E" w:rsidRPr="00DE3F3D">
          <w:rPr>
            <w:rStyle w:val="Hyperlink"/>
            <w:noProof/>
          </w:rPr>
          <w:t>5.2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Plano de Gerenciamento do Escopo do Projeto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96849000" w:history="1">
        <w:r w:rsidR="005B665E" w:rsidRPr="00DE3F3D">
          <w:rPr>
            <w:rStyle w:val="Hyperlink"/>
            <w:noProof/>
          </w:rPr>
          <w:t>5.2.1</w:t>
        </w:r>
        <w:r w:rsidR="005B665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Alterações no Escopo do Projeto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96849001" w:history="1">
        <w:r w:rsidR="005B665E" w:rsidRPr="00DE3F3D">
          <w:rPr>
            <w:rStyle w:val="Hyperlink"/>
            <w:noProof/>
          </w:rPr>
          <w:t>5.2.2</w:t>
        </w:r>
        <w:r w:rsidR="005B665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Controle integrado de mudanças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96849002" w:history="1">
        <w:r w:rsidR="005B665E" w:rsidRPr="00DE3F3D">
          <w:rPr>
            <w:rStyle w:val="Hyperlink"/>
            <w:noProof/>
          </w:rPr>
          <w:t>5.2.3</w:t>
        </w:r>
        <w:r w:rsidR="005B665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Metodologia de trabalho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9003" w:history="1">
        <w:r w:rsidR="005B665E" w:rsidRPr="00DE3F3D">
          <w:rPr>
            <w:rStyle w:val="Hyperlink"/>
            <w:noProof/>
          </w:rPr>
          <w:t>5.3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Plano de Gerenciamento do Tempo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96849004" w:history="1">
        <w:r w:rsidR="005B665E" w:rsidRPr="00DE3F3D">
          <w:rPr>
            <w:rStyle w:val="Hyperlink"/>
            <w:noProof/>
          </w:rPr>
          <w:t>5.3.1</w:t>
        </w:r>
        <w:r w:rsidR="005B665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Cronograma do projeto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9005" w:history="1">
        <w:r w:rsidR="005B665E" w:rsidRPr="00DE3F3D">
          <w:rPr>
            <w:rStyle w:val="Hyperlink"/>
            <w:noProof/>
          </w:rPr>
          <w:t>5.4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Plano de Gerenciamento do Custo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9006" w:history="1">
        <w:r w:rsidR="005B665E" w:rsidRPr="00DE3F3D">
          <w:rPr>
            <w:rStyle w:val="Hyperlink"/>
            <w:noProof/>
          </w:rPr>
          <w:t>5.5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Plano de Gerenciamento da Qualidade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9007" w:history="1">
        <w:r w:rsidR="005B665E" w:rsidRPr="00DE3F3D">
          <w:rPr>
            <w:rStyle w:val="Hyperlink"/>
            <w:noProof/>
          </w:rPr>
          <w:t>5.6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Plano de Gerenciamento dos Recursos Humanos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9008" w:history="1">
        <w:r w:rsidR="005B665E" w:rsidRPr="00DE3F3D">
          <w:rPr>
            <w:rStyle w:val="Hyperlink"/>
            <w:noProof/>
          </w:rPr>
          <w:t>5.7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Plano de Gerenciamento da Comunicação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9009" w:history="1">
        <w:r w:rsidR="005B665E" w:rsidRPr="00DE3F3D">
          <w:rPr>
            <w:rStyle w:val="Hyperlink"/>
            <w:noProof/>
          </w:rPr>
          <w:t>5.8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Plano de Gerenciamento dos Riscos do Projeto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96849010" w:history="1">
        <w:r w:rsidR="005B665E" w:rsidRPr="00DE3F3D">
          <w:rPr>
            <w:rStyle w:val="Hyperlink"/>
            <w:noProof/>
          </w:rPr>
          <w:t>5.9</w:t>
        </w:r>
        <w:r w:rsidR="005B66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B665E" w:rsidRPr="00DE3F3D">
          <w:rPr>
            <w:rStyle w:val="Hyperlink"/>
            <w:noProof/>
          </w:rPr>
          <w:t>Plano de Gerenciamento das Aquisições do Projeto</w:t>
        </w:r>
        <w:r w:rsidR="005B66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65E">
          <w:rPr>
            <w:noProof/>
            <w:webHidden/>
          </w:rPr>
          <w:instrText xml:space="preserve"> PAGEREF _Toc296849010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6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65E" w:rsidRDefault="00AD5BA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96849011" w:history="1">
        <w:r w:rsidR="005B665E" w:rsidRPr="00DE3F3D">
          <w:rPr>
            <w:rStyle w:val="Hyperlink"/>
          </w:rPr>
          <w:t>6.</w:t>
        </w:r>
        <w:r w:rsidR="005B665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B665E" w:rsidRPr="00DE3F3D">
          <w:rPr>
            <w:rStyle w:val="Hyperlink"/>
          </w:rPr>
          <w:t>Aprovadores do Documento</w:t>
        </w:r>
        <w:r w:rsidR="005B665E">
          <w:rPr>
            <w:webHidden/>
          </w:rPr>
          <w:tab/>
        </w:r>
        <w:r>
          <w:rPr>
            <w:webHidden/>
          </w:rPr>
          <w:fldChar w:fldCharType="begin"/>
        </w:r>
        <w:r w:rsidR="005B665E">
          <w:rPr>
            <w:webHidden/>
          </w:rPr>
          <w:instrText xml:space="preserve"> PAGEREF _Toc296849011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65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43FF1" w:rsidRDefault="00AD5BA1">
      <w:r>
        <w:rPr>
          <w:noProof/>
          <w:sz w:val="20"/>
        </w:rPr>
        <w:fldChar w:fldCharType="end"/>
      </w:r>
    </w:p>
    <w:p w:rsidR="00C43FF1" w:rsidRDefault="00C43FF1">
      <w:r>
        <w:br w:type="page"/>
      </w:r>
    </w:p>
    <w:p w:rsidR="00C43FF1" w:rsidRPr="005404A8" w:rsidRDefault="005F0420" w:rsidP="005404A8">
      <w:pPr>
        <w:pStyle w:val="Ttulo1"/>
        <w:rPr>
          <w:sz w:val="24"/>
        </w:rPr>
      </w:pPr>
      <w:bookmarkStart w:id="0" w:name="_Toc296848991"/>
      <w:r>
        <w:lastRenderedPageBreak/>
        <w:t>Sumário</w:t>
      </w:r>
      <w:bookmarkEnd w:id="0"/>
    </w:p>
    <w:p w:rsidR="00C43FF1" w:rsidRPr="005F0420" w:rsidRDefault="005F0420">
      <w:pPr>
        <w:ind w:firstLine="432"/>
        <w:rPr>
          <w:rFonts w:ascii="Verdana" w:hAnsi="Verdana"/>
          <w:i/>
          <w:color w:val="FF0000"/>
          <w:sz w:val="18"/>
          <w:szCs w:val="18"/>
        </w:rPr>
      </w:pPr>
      <w:r w:rsidRPr="005F0420">
        <w:rPr>
          <w:rFonts w:ascii="Verdana" w:hAnsi="Verdana"/>
          <w:i/>
          <w:color w:val="FF0000"/>
          <w:sz w:val="18"/>
          <w:szCs w:val="18"/>
        </w:rPr>
        <w:t>Um breve descritivo sobre o que é o projeto.</w:t>
      </w:r>
    </w:p>
    <w:p w:rsidR="000F3C89" w:rsidRDefault="000F3C89" w:rsidP="000F3C89"/>
    <w:p w:rsidR="00632D66" w:rsidRDefault="00632D66" w:rsidP="000F3C89"/>
    <w:p w:rsidR="00632D66" w:rsidRDefault="00632D66" w:rsidP="000F3C89"/>
    <w:p w:rsidR="000F3C89" w:rsidRDefault="00C51C88" w:rsidP="000F3C89">
      <w:pPr>
        <w:pStyle w:val="Ttulo1"/>
        <w:rPr>
          <w:sz w:val="24"/>
        </w:rPr>
      </w:pPr>
      <w:bookmarkStart w:id="1" w:name="_Toc296848992"/>
      <w:r>
        <w:t>O Projeto</w:t>
      </w:r>
      <w:bookmarkEnd w:id="1"/>
    </w:p>
    <w:p w:rsidR="00C51C88" w:rsidRPr="005F0420" w:rsidRDefault="005F0420" w:rsidP="00C51C88">
      <w:pPr>
        <w:ind w:firstLine="708"/>
        <w:rPr>
          <w:i/>
          <w:color w:val="FF0000"/>
        </w:rPr>
      </w:pPr>
      <w:r w:rsidRPr="005F0420">
        <w:rPr>
          <w:i/>
          <w:color w:val="FF0000"/>
        </w:rPr>
        <w:t>O que é o projeto? Descrever aqui</w:t>
      </w:r>
    </w:p>
    <w:p w:rsidR="000F2D81" w:rsidRDefault="000F2D81" w:rsidP="000F2D81"/>
    <w:p w:rsidR="00632D66" w:rsidRDefault="00632D66" w:rsidP="000F2D81"/>
    <w:p w:rsidR="00632D66" w:rsidRDefault="00632D66" w:rsidP="000F2D81"/>
    <w:p w:rsidR="000F2D81" w:rsidRDefault="000F2D81" w:rsidP="000F2D81">
      <w:pPr>
        <w:pStyle w:val="Ttulo1"/>
        <w:rPr>
          <w:sz w:val="24"/>
        </w:rPr>
      </w:pPr>
      <w:bookmarkStart w:id="2" w:name="_Toc296848993"/>
      <w:r>
        <w:t>Objetivos</w:t>
      </w:r>
      <w:bookmarkEnd w:id="2"/>
    </w:p>
    <w:p w:rsidR="005F0420" w:rsidRPr="005F0420" w:rsidRDefault="005F0420" w:rsidP="005F0420">
      <w:pPr>
        <w:ind w:firstLine="708"/>
        <w:rPr>
          <w:i/>
          <w:color w:val="FF0000"/>
        </w:rPr>
      </w:pPr>
      <w:r>
        <w:rPr>
          <w:i/>
          <w:color w:val="FF0000"/>
        </w:rPr>
        <w:t>Descreve aqui os objetivos do projeto.</w:t>
      </w:r>
    </w:p>
    <w:p w:rsidR="000F2D81" w:rsidRDefault="000F2D81" w:rsidP="0075761D"/>
    <w:p w:rsidR="00632D66" w:rsidRDefault="00632D66" w:rsidP="0075761D"/>
    <w:p w:rsidR="00632D66" w:rsidRDefault="00632D66" w:rsidP="0075761D"/>
    <w:p w:rsidR="000F2D81" w:rsidRDefault="000F2D81" w:rsidP="000F2D81">
      <w:pPr>
        <w:pStyle w:val="Ttulo1"/>
        <w:rPr>
          <w:sz w:val="24"/>
        </w:rPr>
      </w:pPr>
      <w:bookmarkStart w:id="3" w:name="_Toc296848994"/>
      <w:r>
        <w:t xml:space="preserve">Demanda </w:t>
      </w:r>
      <w:r w:rsidRPr="000F2D81">
        <w:rPr>
          <w:sz w:val="20"/>
        </w:rPr>
        <w:t>(porque fazer o projeto?)</w:t>
      </w:r>
      <w:bookmarkEnd w:id="3"/>
    </w:p>
    <w:p w:rsidR="00036700" w:rsidRPr="008B5C37" w:rsidRDefault="000F2D81" w:rsidP="00036700">
      <w:pPr>
        <w:rPr>
          <w:i/>
          <w:color w:val="FF0000"/>
        </w:rPr>
      </w:pPr>
      <w:r w:rsidRPr="008B5C37">
        <w:rPr>
          <w:i/>
          <w:color w:val="FF0000"/>
        </w:rPr>
        <w:t>Problemas que se pretende resolver:</w:t>
      </w:r>
    </w:p>
    <w:p w:rsidR="00036700" w:rsidRDefault="00036700" w:rsidP="00632D66">
      <w:pPr>
        <w:ind w:left="720"/>
        <w:rPr>
          <w:i/>
          <w:color w:val="FF0000"/>
        </w:rPr>
      </w:pPr>
    </w:p>
    <w:p w:rsidR="00632D66" w:rsidRPr="008B5C37" w:rsidRDefault="00632D66" w:rsidP="00632D66">
      <w:pPr>
        <w:ind w:left="720"/>
        <w:rPr>
          <w:i/>
          <w:color w:val="FF0000"/>
        </w:rPr>
      </w:pPr>
    </w:p>
    <w:p w:rsidR="000F2D81" w:rsidRPr="008B5C37" w:rsidRDefault="000F2D81" w:rsidP="000F2D81">
      <w:pPr>
        <w:rPr>
          <w:i/>
          <w:color w:val="FF0000"/>
        </w:rPr>
      </w:pPr>
      <w:r w:rsidRPr="008B5C37">
        <w:rPr>
          <w:i/>
          <w:color w:val="FF0000"/>
        </w:rPr>
        <w:t>Alguns exemplos:</w:t>
      </w:r>
    </w:p>
    <w:p w:rsidR="00036700" w:rsidRDefault="00036700" w:rsidP="00632D66">
      <w:pPr>
        <w:ind w:left="720"/>
        <w:rPr>
          <w:i/>
          <w:color w:val="FF0000"/>
        </w:rPr>
      </w:pPr>
    </w:p>
    <w:p w:rsidR="00632D66" w:rsidRPr="008B5C37" w:rsidRDefault="00632D66" w:rsidP="00632D66">
      <w:pPr>
        <w:ind w:left="720"/>
        <w:rPr>
          <w:i/>
          <w:color w:val="FF0000"/>
        </w:rPr>
      </w:pPr>
    </w:p>
    <w:p w:rsidR="000F2D81" w:rsidRPr="008B5C37" w:rsidRDefault="000F2D81" w:rsidP="000F2D81">
      <w:pPr>
        <w:rPr>
          <w:i/>
          <w:color w:val="FF0000"/>
        </w:rPr>
      </w:pPr>
      <w:r w:rsidRPr="008B5C37">
        <w:rPr>
          <w:i/>
          <w:color w:val="FF0000"/>
        </w:rPr>
        <w:t>Benefícios esperados:</w:t>
      </w:r>
    </w:p>
    <w:p w:rsidR="00036700" w:rsidRDefault="00036700" w:rsidP="00632D66">
      <w:pPr>
        <w:ind w:left="720"/>
        <w:rPr>
          <w:i/>
          <w:color w:val="FF0000"/>
        </w:rPr>
      </w:pPr>
    </w:p>
    <w:p w:rsidR="00632D66" w:rsidRPr="008B5C37" w:rsidRDefault="00632D66" w:rsidP="00632D66">
      <w:pPr>
        <w:ind w:left="720"/>
        <w:rPr>
          <w:i/>
          <w:color w:val="FF0000"/>
        </w:rPr>
      </w:pPr>
    </w:p>
    <w:p w:rsidR="00DE5387" w:rsidRDefault="000F2D81" w:rsidP="000F2D81">
      <w:pPr>
        <w:rPr>
          <w:i/>
          <w:color w:val="FF0000"/>
        </w:rPr>
      </w:pPr>
      <w:r w:rsidRPr="008B5C37">
        <w:rPr>
          <w:i/>
          <w:color w:val="FF0000"/>
        </w:rPr>
        <w:t>Pontos de medida:</w:t>
      </w:r>
    </w:p>
    <w:p w:rsidR="00DE5387" w:rsidRDefault="00DE5387" w:rsidP="00DE5387">
      <w:pPr>
        <w:rPr>
          <w:i/>
          <w:color w:val="FF0000"/>
        </w:rPr>
      </w:pPr>
    </w:p>
    <w:p w:rsidR="00632D66" w:rsidRPr="008B5C37" w:rsidRDefault="00632D66" w:rsidP="00DE5387">
      <w:pPr>
        <w:rPr>
          <w:i/>
          <w:color w:val="FF0000"/>
        </w:rPr>
      </w:pPr>
    </w:p>
    <w:p w:rsidR="00C43FF1" w:rsidRDefault="00C51C88">
      <w:pPr>
        <w:pStyle w:val="Ttulo1"/>
        <w:rPr>
          <w:sz w:val="24"/>
        </w:rPr>
      </w:pPr>
      <w:bookmarkStart w:id="4" w:name="_Toc296848995"/>
      <w:r>
        <w:t>Plano do projeto</w:t>
      </w:r>
      <w:bookmarkEnd w:id="4"/>
    </w:p>
    <w:p w:rsidR="002F4F72" w:rsidRDefault="002F4F72">
      <w:pPr>
        <w:pStyle w:val="Ttulo2"/>
      </w:pPr>
      <w:bookmarkStart w:id="5" w:name="_Toc296848996"/>
      <w:r>
        <w:t>Sumário do projeto</w:t>
      </w:r>
      <w:bookmarkEnd w:id="5"/>
    </w:p>
    <w:p w:rsidR="002F4F72" w:rsidRDefault="002F4F72" w:rsidP="002F4F72">
      <w:pPr>
        <w:rPr>
          <w:i/>
          <w:color w:val="FF0000"/>
        </w:rPr>
      </w:pPr>
      <w:r w:rsidRPr="002F4F72">
        <w:rPr>
          <w:i/>
          <w:color w:val="FF0000"/>
        </w:rPr>
        <w:t>Apresente aqui um resumo geral do plano do projeto, como ele está organizado e o que podemos encontrar e como pode nos ajudar.</w:t>
      </w:r>
    </w:p>
    <w:p w:rsidR="00632D66" w:rsidRDefault="00632D66" w:rsidP="002F4F72">
      <w:pPr>
        <w:rPr>
          <w:i/>
          <w:color w:val="FF0000"/>
        </w:rPr>
      </w:pPr>
    </w:p>
    <w:p w:rsidR="00632D66" w:rsidRDefault="00632D66" w:rsidP="002F4F72">
      <w:pPr>
        <w:rPr>
          <w:i/>
          <w:color w:val="FF0000"/>
        </w:rPr>
      </w:pPr>
    </w:p>
    <w:p w:rsidR="002F4F72" w:rsidRPr="000C3EDA" w:rsidRDefault="002F4F72" w:rsidP="002F4F72">
      <w:pPr>
        <w:pStyle w:val="Ttulo3"/>
      </w:pPr>
      <w:bookmarkStart w:id="6" w:name="_Toc296848997"/>
      <w:r>
        <w:lastRenderedPageBreak/>
        <w:t>P</w:t>
      </w:r>
      <w:r w:rsidRPr="0059421A">
        <w:t>remis</w:t>
      </w:r>
      <w:r w:rsidRPr="000C3EDA">
        <w:t>sas</w:t>
      </w:r>
      <w:bookmarkEnd w:id="6"/>
    </w:p>
    <w:p w:rsidR="002F4F72" w:rsidRPr="00632D66" w:rsidRDefault="002F4F72" w:rsidP="002F4F72">
      <w:pPr>
        <w:rPr>
          <w:rFonts w:ascii="Verdana" w:hAnsi="Verdana"/>
          <w:i/>
          <w:color w:val="FF0000"/>
          <w:sz w:val="18"/>
          <w:szCs w:val="18"/>
        </w:rPr>
      </w:pPr>
      <w:r w:rsidRPr="00632D66">
        <w:rPr>
          <w:rFonts w:ascii="Verdana" w:hAnsi="Verdana"/>
          <w:i/>
          <w:color w:val="FF0000"/>
          <w:sz w:val="18"/>
          <w:szCs w:val="18"/>
        </w:rPr>
        <w:t>Pontue todas as premissas que você classifica como importante para que o projeto possa acontecer.</w:t>
      </w:r>
    </w:p>
    <w:p w:rsidR="00632D66" w:rsidRDefault="00632D66" w:rsidP="002F4F72">
      <w:pPr>
        <w:rPr>
          <w:rFonts w:ascii="Verdana" w:hAnsi="Verdana"/>
          <w:color w:val="FF0000"/>
          <w:sz w:val="18"/>
          <w:szCs w:val="18"/>
        </w:rPr>
      </w:pPr>
    </w:p>
    <w:p w:rsidR="00632D66" w:rsidRDefault="00632D66" w:rsidP="002F4F72">
      <w:pPr>
        <w:rPr>
          <w:rFonts w:ascii="Verdana" w:hAnsi="Verdana"/>
          <w:color w:val="FF0000"/>
          <w:sz w:val="18"/>
          <w:szCs w:val="18"/>
        </w:rPr>
      </w:pPr>
    </w:p>
    <w:p w:rsidR="002F4F72" w:rsidRDefault="002F4F72" w:rsidP="002F4F72">
      <w:pPr>
        <w:pStyle w:val="Ttulo3"/>
        <w:rPr>
          <w:lang w:val="en-US"/>
        </w:rPr>
      </w:pPr>
      <w:bookmarkStart w:id="7" w:name="_Toc296848998"/>
      <w:proofErr w:type="spellStart"/>
      <w:r>
        <w:rPr>
          <w:lang w:val="en-US"/>
        </w:rPr>
        <w:t>Restrições</w:t>
      </w:r>
      <w:bookmarkEnd w:id="7"/>
      <w:proofErr w:type="spellEnd"/>
    </w:p>
    <w:p w:rsidR="002F4F72" w:rsidRPr="00632D66" w:rsidRDefault="002F4F72" w:rsidP="002F4F72">
      <w:pPr>
        <w:rPr>
          <w:rFonts w:ascii="Verdana" w:hAnsi="Verdana"/>
          <w:i/>
          <w:color w:val="FF0000"/>
          <w:sz w:val="18"/>
          <w:szCs w:val="18"/>
        </w:rPr>
      </w:pPr>
      <w:r w:rsidRPr="00632D66">
        <w:rPr>
          <w:rFonts w:ascii="Verdana" w:hAnsi="Verdana"/>
          <w:i/>
          <w:color w:val="FF0000"/>
          <w:sz w:val="18"/>
          <w:szCs w:val="18"/>
        </w:rPr>
        <w:t>Pontue todas as restrições apresentadas pelo cliente ao projeto.</w:t>
      </w:r>
    </w:p>
    <w:p w:rsidR="002F4F72" w:rsidRDefault="002F4F72" w:rsidP="002F4F72">
      <w:pPr>
        <w:rPr>
          <w:rFonts w:ascii="Verdana" w:hAnsi="Verdana"/>
          <w:color w:val="FF0000"/>
          <w:sz w:val="18"/>
          <w:szCs w:val="18"/>
        </w:rPr>
      </w:pPr>
    </w:p>
    <w:p w:rsidR="00632D66" w:rsidRDefault="00632D66" w:rsidP="002F4F72">
      <w:pPr>
        <w:rPr>
          <w:rFonts w:ascii="Verdana" w:hAnsi="Verdana"/>
          <w:color w:val="FF0000"/>
          <w:sz w:val="18"/>
          <w:szCs w:val="18"/>
        </w:rPr>
      </w:pPr>
    </w:p>
    <w:p w:rsidR="00632D66" w:rsidRPr="002F4F72" w:rsidRDefault="00632D66" w:rsidP="002F4F72">
      <w:pPr>
        <w:rPr>
          <w:rFonts w:ascii="Verdana" w:hAnsi="Verdana"/>
          <w:color w:val="FF0000"/>
          <w:sz w:val="18"/>
          <w:szCs w:val="18"/>
        </w:rPr>
      </w:pPr>
    </w:p>
    <w:p w:rsidR="00C43FF1" w:rsidRDefault="000C5846">
      <w:pPr>
        <w:pStyle w:val="Ttulo2"/>
      </w:pPr>
      <w:bookmarkStart w:id="8" w:name="_Toc296848999"/>
      <w:r>
        <w:t xml:space="preserve">Plano de Gerenciamento do </w:t>
      </w:r>
      <w:r w:rsidR="00C43FF1">
        <w:t>Escopo do Projeto</w:t>
      </w:r>
      <w:bookmarkEnd w:id="8"/>
    </w:p>
    <w:p w:rsidR="00666492" w:rsidRPr="008B5C37" w:rsidRDefault="008B5C37">
      <w:pPr>
        <w:rPr>
          <w:i/>
          <w:color w:val="FF0000"/>
        </w:rPr>
      </w:pPr>
      <w:r w:rsidRPr="008B5C37">
        <w:rPr>
          <w:i/>
          <w:color w:val="FF0000"/>
        </w:rPr>
        <w:t xml:space="preserve">Com base do </w:t>
      </w:r>
      <w:proofErr w:type="spellStart"/>
      <w:proofErr w:type="gramStart"/>
      <w:r w:rsidRPr="008B5C37">
        <w:rPr>
          <w:i/>
          <w:color w:val="FF0000"/>
        </w:rPr>
        <w:t>project</w:t>
      </w:r>
      <w:proofErr w:type="spellEnd"/>
      <w:proofErr w:type="gramEnd"/>
      <w:r w:rsidRPr="008B5C37">
        <w:rPr>
          <w:i/>
          <w:color w:val="FF0000"/>
        </w:rPr>
        <w:t xml:space="preserve"> charter e com base no escopo identificado, descreva aqui todo o escopo do projeto. Incluindo produto, serviço, atividades de terceiros, atividade inclusive do cliente.</w:t>
      </w:r>
    </w:p>
    <w:p w:rsidR="00CE283B" w:rsidRDefault="00CE283B"/>
    <w:p w:rsidR="00632D66" w:rsidRDefault="00632D66"/>
    <w:p w:rsidR="00632D66" w:rsidRDefault="00632D66"/>
    <w:p w:rsidR="008E1BA7" w:rsidRDefault="008E1BA7" w:rsidP="000C5846">
      <w:pPr>
        <w:pStyle w:val="Ttulo3"/>
      </w:pPr>
      <w:bookmarkStart w:id="9" w:name="_Toc296849000"/>
      <w:r>
        <w:t>Alterações no Escopo do Projeto</w:t>
      </w:r>
      <w:bookmarkEnd w:id="9"/>
    </w:p>
    <w:p w:rsidR="008B3A3C" w:rsidRDefault="00C97A4F" w:rsidP="000C5846">
      <w:pPr>
        <w:pStyle w:val="Ttulo4"/>
      </w:pPr>
      <w:r>
        <w:t>Controle de alteração</w:t>
      </w:r>
    </w:p>
    <w:p w:rsidR="00C97A4F" w:rsidRDefault="00165284" w:rsidP="00C97A4F">
      <w:pPr>
        <w:rPr>
          <w:i/>
          <w:color w:val="FF0000"/>
        </w:rPr>
      </w:pPr>
      <w:r w:rsidRPr="008B5C37">
        <w:rPr>
          <w:i/>
          <w:color w:val="FF0000"/>
        </w:rPr>
        <w:t>Descrever aqui como será o controle das alterações do escopo do projeto.</w:t>
      </w:r>
    </w:p>
    <w:p w:rsidR="00632D66" w:rsidRDefault="00632D66" w:rsidP="00C97A4F">
      <w:pPr>
        <w:rPr>
          <w:i/>
          <w:color w:val="FF0000"/>
        </w:rPr>
      </w:pPr>
    </w:p>
    <w:p w:rsidR="00632D66" w:rsidRPr="008B5C37" w:rsidRDefault="00632D66" w:rsidP="00C97A4F">
      <w:pPr>
        <w:rPr>
          <w:i/>
          <w:color w:val="FF0000"/>
        </w:rPr>
      </w:pPr>
    </w:p>
    <w:p w:rsidR="00FD5795" w:rsidRDefault="00FD5795" w:rsidP="000C5846">
      <w:pPr>
        <w:pStyle w:val="Ttulo4"/>
      </w:pPr>
      <w:r>
        <w:t>Acompanhamento do Escopo</w:t>
      </w:r>
    </w:p>
    <w:p w:rsidR="00FD5795" w:rsidRPr="008B5C37" w:rsidRDefault="008B5C37" w:rsidP="00FD5795">
      <w:pPr>
        <w:rPr>
          <w:i/>
          <w:color w:val="FF0000"/>
        </w:rPr>
      </w:pPr>
      <w:r w:rsidRPr="008B5C37">
        <w:rPr>
          <w:i/>
          <w:color w:val="FF0000"/>
        </w:rPr>
        <w:t xml:space="preserve">Descreva aqui como este escopo do projeto será acompanhado, evitando erros e alterações desnecessárias. </w:t>
      </w:r>
    </w:p>
    <w:p w:rsidR="00632D66" w:rsidRDefault="00632D66"/>
    <w:p w:rsidR="003D0F28" w:rsidRDefault="003D0F28">
      <w:r>
        <w:t xml:space="preserve"> </w:t>
      </w:r>
    </w:p>
    <w:p w:rsidR="00EF024F" w:rsidRDefault="00EF024F" w:rsidP="000C5846">
      <w:pPr>
        <w:pStyle w:val="Ttulo3"/>
      </w:pPr>
      <w:bookmarkStart w:id="10" w:name="_Toc296849001"/>
      <w:r>
        <w:t>Controle integrado de mudanças</w:t>
      </w:r>
      <w:bookmarkEnd w:id="10"/>
    </w:p>
    <w:p w:rsidR="008B5C37" w:rsidRPr="008B5C37" w:rsidRDefault="008B5C37" w:rsidP="007229F7">
      <w:pPr>
        <w:rPr>
          <w:i/>
          <w:color w:val="FF0000"/>
          <w:szCs w:val="24"/>
        </w:rPr>
      </w:pPr>
      <w:r w:rsidRPr="008B5C37">
        <w:rPr>
          <w:i/>
          <w:color w:val="FF0000"/>
          <w:szCs w:val="24"/>
        </w:rPr>
        <w:t xml:space="preserve">Como serão controladas as mudanças no projeto? Como elas serão solicitadas? Quem fará análise, quanto tempo para resposta, o que deve ser avaliando em cada solicitação de mudança, onde elas serão aprovadas (reunião de progresso?), e caso </w:t>
      </w:r>
      <w:proofErr w:type="gramStart"/>
      <w:r w:rsidRPr="008B5C37">
        <w:rPr>
          <w:i/>
          <w:color w:val="FF0000"/>
          <w:szCs w:val="24"/>
        </w:rPr>
        <w:t>hajam</w:t>
      </w:r>
      <w:proofErr w:type="gramEnd"/>
      <w:r w:rsidRPr="008B5C37">
        <w:rPr>
          <w:i/>
          <w:color w:val="FF0000"/>
          <w:szCs w:val="24"/>
        </w:rPr>
        <w:t xml:space="preserve"> situações emergenciais? Quem serão os membros do </w:t>
      </w:r>
      <w:proofErr w:type="spellStart"/>
      <w:r w:rsidRPr="008B5C37">
        <w:rPr>
          <w:i/>
          <w:color w:val="FF0000"/>
          <w:szCs w:val="24"/>
        </w:rPr>
        <w:t>board</w:t>
      </w:r>
      <w:proofErr w:type="spellEnd"/>
      <w:r w:rsidRPr="008B5C37">
        <w:rPr>
          <w:i/>
          <w:color w:val="FF0000"/>
          <w:szCs w:val="24"/>
        </w:rPr>
        <w:t xml:space="preserve"> que cuidarão das mudanças, como devem ser documentadas após aprovação ou reprovação...</w:t>
      </w:r>
    </w:p>
    <w:p w:rsidR="008B5C37" w:rsidRDefault="008B5C37" w:rsidP="007229F7">
      <w:pPr>
        <w:rPr>
          <w:szCs w:val="24"/>
        </w:rPr>
      </w:pPr>
    </w:p>
    <w:p w:rsidR="00632D66" w:rsidRDefault="00632D66" w:rsidP="007229F7">
      <w:pPr>
        <w:rPr>
          <w:szCs w:val="24"/>
        </w:rPr>
      </w:pPr>
    </w:p>
    <w:p w:rsidR="00632D66" w:rsidRDefault="00632D66" w:rsidP="007229F7">
      <w:pPr>
        <w:rPr>
          <w:szCs w:val="24"/>
        </w:rPr>
      </w:pPr>
    </w:p>
    <w:p w:rsidR="00256FFE" w:rsidRDefault="00256FFE" w:rsidP="000C5846">
      <w:pPr>
        <w:pStyle w:val="Ttulo3"/>
      </w:pPr>
      <w:bookmarkStart w:id="11" w:name="_Toc296849002"/>
      <w:r>
        <w:t>Metodologia de</w:t>
      </w:r>
      <w:r w:rsidR="000859B1">
        <w:t xml:space="preserve"> trabalho</w:t>
      </w:r>
      <w:bookmarkEnd w:id="11"/>
    </w:p>
    <w:p w:rsidR="00C83B3E" w:rsidRDefault="000859B1" w:rsidP="00160FC4">
      <w:pPr>
        <w:rPr>
          <w:rFonts w:ascii="Verdana" w:hAnsi="Verdana"/>
          <w:i/>
          <w:color w:val="FF0000"/>
          <w:sz w:val="18"/>
          <w:szCs w:val="18"/>
        </w:rPr>
      </w:pPr>
      <w:r>
        <w:rPr>
          <w:rFonts w:ascii="Verdana" w:hAnsi="Verdana"/>
          <w:i/>
          <w:color w:val="FF0000"/>
          <w:sz w:val="18"/>
          <w:szCs w:val="18"/>
        </w:rPr>
        <w:t xml:space="preserve">Descreva </w:t>
      </w:r>
      <w:proofErr w:type="spellStart"/>
      <w:r>
        <w:rPr>
          <w:rFonts w:ascii="Verdana" w:hAnsi="Verdana"/>
          <w:i/>
          <w:color w:val="FF0000"/>
          <w:sz w:val="18"/>
          <w:szCs w:val="18"/>
        </w:rPr>
        <w:t>aqu</w:t>
      </w:r>
      <w:proofErr w:type="spellEnd"/>
      <w:r>
        <w:rPr>
          <w:rFonts w:ascii="Verdana" w:hAnsi="Verdana"/>
          <w:i/>
          <w:color w:val="FF0000"/>
          <w:sz w:val="18"/>
          <w:szCs w:val="18"/>
        </w:rPr>
        <w:t xml:space="preserve"> como será a metodologia de trabalho a ser adotada. Exemplo. As necessidades serão primeiramente clarificadas, após isto iremos trabalhar no desenvolvimento onde um dia por semana teremos a disposição integral ao trabalho por parte de todos os colaboradores</w:t>
      </w:r>
      <w:proofErr w:type="gramStart"/>
      <w:r>
        <w:rPr>
          <w:rFonts w:ascii="Verdana" w:hAnsi="Verdana"/>
          <w:i/>
          <w:color w:val="FF0000"/>
          <w:sz w:val="18"/>
          <w:szCs w:val="18"/>
        </w:rPr>
        <w:t>.....</w:t>
      </w:r>
      <w:proofErr w:type="gramEnd"/>
      <w:r>
        <w:rPr>
          <w:rFonts w:ascii="Verdana" w:hAnsi="Verdana"/>
          <w:i/>
          <w:color w:val="FF0000"/>
          <w:sz w:val="18"/>
          <w:szCs w:val="18"/>
        </w:rPr>
        <w:t xml:space="preserve"> </w:t>
      </w:r>
      <w:proofErr w:type="gramStart"/>
      <w:r>
        <w:rPr>
          <w:rFonts w:ascii="Verdana" w:hAnsi="Verdana"/>
          <w:i/>
          <w:color w:val="FF0000"/>
          <w:sz w:val="18"/>
          <w:szCs w:val="18"/>
        </w:rPr>
        <w:t>será</w:t>
      </w:r>
      <w:proofErr w:type="gramEnd"/>
      <w:r>
        <w:rPr>
          <w:rFonts w:ascii="Verdana" w:hAnsi="Verdana"/>
          <w:i/>
          <w:color w:val="FF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color w:val="FF0000"/>
          <w:sz w:val="18"/>
          <w:szCs w:val="18"/>
        </w:rPr>
        <w:t>possivel</w:t>
      </w:r>
      <w:proofErr w:type="spellEnd"/>
      <w:r>
        <w:rPr>
          <w:rFonts w:ascii="Verdana" w:hAnsi="Verdana"/>
          <w:i/>
          <w:color w:val="FF0000"/>
          <w:sz w:val="18"/>
          <w:szCs w:val="18"/>
        </w:rPr>
        <w:t xml:space="preserve"> o uso de sábado, hora extra, banco de horas???</w:t>
      </w:r>
    </w:p>
    <w:p w:rsidR="00632D66" w:rsidRDefault="00632D66" w:rsidP="00160FC4">
      <w:pPr>
        <w:rPr>
          <w:rFonts w:ascii="Verdana" w:hAnsi="Verdana"/>
          <w:i/>
          <w:color w:val="FF0000"/>
          <w:sz w:val="18"/>
          <w:szCs w:val="18"/>
        </w:rPr>
      </w:pPr>
    </w:p>
    <w:p w:rsidR="00632D66" w:rsidRPr="00160FC4" w:rsidRDefault="00632D66" w:rsidP="00160FC4">
      <w:pPr>
        <w:rPr>
          <w:rFonts w:ascii="Verdana" w:hAnsi="Verdana"/>
          <w:i/>
          <w:color w:val="FF0000"/>
          <w:sz w:val="18"/>
          <w:szCs w:val="18"/>
        </w:rPr>
      </w:pPr>
    </w:p>
    <w:p w:rsidR="00C43FF1" w:rsidRDefault="000C5846" w:rsidP="002F4F72">
      <w:pPr>
        <w:pStyle w:val="Ttulo2"/>
      </w:pPr>
      <w:bookmarkStart w:id="12" w:name="_Toc296849003"/>
      <w:r>
        <w:lastRenderedPageBreak/>
        <w:t>Plano de Gerenciamento do Tempo</w:t>
      </w:r>
      <w:bookmarkEnd w:id="12"/>
    </w:p>
    <w:p w:rsidR="006F0356" w:rsidRDefault="008B5C37">
      <w:pPr>
        <w:rPr>
          <w:i/>
          <w:color w:val="FF0000"/>
        </w:rPr>
      </w:pPr>
      <w:r w:rsidRPr="008B5C37">
        <w:rPr>
          <w:i/>
          <w:color w:val="FF0000"/>
        </w:rPr>
        <w:t xml:space="preserve">Apresente um descritivo do que estaremos vendo no cronograma... </w:t>
      </w:r>
      <w:proofErr w:type="gramStart"/>
      <w:r w:rsidRPr="008B5C37">
        <w:rPr>
          <w:i/>
          <w:color w:val="FF0000"/>
        </w:rPr>
        <w:t>estaremos</w:t>
      </w:r>
      <w:proofErr w:type="gramEnd"/>
      <w:r w:rsidRPr="008B5C37">
        <w:rPr>
          <w:i/>
          <w:color w:val="FF0000"/>
        </w:rPr>
        <w:t xml:space="preserve"> vendo até nível de tarefa? </w:t>
      </w:r>
      <w:r>
        <w:rPr>
          <w:i/>
          <w:color w:val="FF0000"/>
        </w:rPr>
        <w:t>...</w:t>
      </w:r>
    </w:p>
    <w:p w:rsidR="00632D66" w:rsidRDefault="00632D66">
      <w:pPr>
        <w:rPr>
          <w:i/>
          <w:color w:val="FF0000"/>
        </w:rPr>
      </w:pPr>
    </w:p>
    <w:p w:rsidR="00632D66" w:rsidRPr="008B5C37" w:rsidRDefault="00632D66">
      <w:pPr>
        <w:rPr>
          <w:i/>
          <w:color w:val="FF0000"/>
        </w:rPr>
      </w:pPr>
    </w:p>
    <w:p w:rsidR="00C43FF1" w:rsidRDefault="004138D6">
      <w:pPr>
        <w:pStyle w:val="Ttulo3"/>
      </w:pPr>
      <w:bookmarkStart w:id="13" w:name="_Toc296849004"/>
      <w:r>
        <w:t>Cronograma do projeto</w:t>
      </w:r>
      <w:bookmarkEnd w:id="13"/>
    </w:p>
    <w:p w:rsidR="003D011F" w:rsidRDefault="008B5C37" w:rsidP="003D011F">
      <w:pPr>
        <w:rPr>
          <w:i/>
          <w:color w:val="FF0000"/>
        </w:rPr>
      </w:pPr>
      <w:r w:rsidRPr="008B5C37">
        <w:rPr>
          <w:i/>
          <w:color w:val="FF0000"/>
        </w:rPr>
        <w:t>Apresente o cronograma do projeto, esta é a linha base do cronograma do projeto.</w:t>
      </w:r>
    </w:p>
    <w:p w:rsidR="00632D66" w:rsidRDefault="00632D66" w:rsidP="003D011F">
      <w:pPr>
        <w:rPr>
          <w:i/>
          <w:color w:val="FF0000"/>
        </w:rPr>
      </w:pPr>
    </w:p>
    <w:p w:rsidR="00632D66" w:rsidRPr="008B5C37" w:rsidRDefault="00632D66" w:rsidP="003D011F">
      <w:pPr>
        <w:rPr>
          <w:i/>
          <w:color w:val="FF0000"/>
        </w:rPr>
      </w:pPr>
    </w:p>
    <w:p w:rsidR="0091210D" w:rsidRDefault="0091210D">
      <w:pPr>
        <w:pStyle w:val="Ttulo4"/>
        <w:rPr>
          <w:b/>
          <w:i/>
        </w:rPr>
      </w:pPr>
      <w:r>
        <w:rPr>
          <w:b/>
          <w:i/>
        </w:rPr>
        <w:t>Marcos do Projeto</w:t>
      </w:r>
    </w:p>
    <w:p w:rsidR="004A7AD1" w:rsidRDefault="008B5C37" w:rsidP="004A7AD1">
      <w:pPr>
        <w:rPr>
          <w:i/>
          <w:color w:val="FF0000"/>
        </w:rPr>
      </w:pPr>
      <w:r w:rsidRPr="008B5C37">
        <w:rPr>
          <w:i/>
          <w:color w:val="FF0000"/>
        </w:rPr>
        <w:t>É importante apresentar uma relação dos marcos com suas datas para facilitar o entendimento das entregas.</w:t>
      </w:r>
    </w:p>
    <w:p w:rsidR="00632D66" w:rsidRDefault="00632D66" w:rsidP="004A7AD1">
      <w:pPr>
        <w:rPr>
          <w:i/>
          <w:color w:val="FF0000"/>
        </w:rPr>
      </w:pPr>
    </w:p>
    <w:p w:rsidR="00632D66" w:rsidRPr="008B5C37" w:rsidRDefault="00632D66" w:rsidP="004A7AD1">
      <w:pPr>
        <w:rPr>
          <w:i/>
          <w:color w:val="FF0000"/>
        </w:rPr>
      </w:pPr>
    </w:p>
    <w:p w:rsidR="0072496B" w:rsidRDefault="0072496B" w:rsidP="0072496B">
      <w:pPr>
        <w:pStyle w:val="Ttulo4"/>
        <w:rPr>
          <w:b/>
          <w:i/>
        </w:rPr>
      </w:pPr>
      <w:r>
        <w:rPr>
          <w:b/>
          <w:i/>
        </w:rPr>
        <w:t>Acompanhamento do cronograma</w:t>
      </w:r>
    </w:p>
    <w:p w:rsidR="0072496B" w:rsidRDefault="008B5C37">
      <w:pPr>
        <w:rPr>
          <w:i/>
          <w:color w:val="FF0000"/>
        </w:rPr>
      </w:pPr>
      <w:r w:rsidRPr="008B5C37">
        <w:rPr>
          <w:i/>
          <w:color w:val="FF0000"/>
        </w:rPr>
        <w:t>Como será avaliado o cronograma e seus indicadores de desempenho? Quais os indicadores de desempenho de prazo e custo serão considerados?</w:t>
      </w:r>
    </w:p>
    <w:p w:rsidR="00632D66" w:rsidRDefault="00632D66">
      <w:pPr>
        <w:rPr>
          <w:i/>
          <w:color w:val="FF0000"/>
        </w:rPr>
      </w:pPr>
    </w:p>
    <w:p w:rsidR="00632D66" w:rsidRPr="008B5C37" w:rsidRDefault="00632D66">
      <w:pPr>
        <w:rPr>
          <w:i/>
          <w:color w:val="FF0000"/>
        </w:rPr>
      </w:pPr>
    </w:p>
    <w:p w:rsidR="0038683E" w:rsidRPr="002F4F72" w:rsidRDefault="0038683E" w:rsidP="002F4F72">
      <w:pPr>
        <w:pStyle w:val="Ttulo2"/>
      </w:pPr>
      <w:bookmarkStart w:id="14" w:name="_Toc296849005"/>
      <w:r w:rsidRPr="002F4F72">
        <w:t>Plano de Gerenciamento do Custo</w:t>
      </w:r>
      <w:bookmarkEnd w:id="14"/>
    </w:p>
    <w:p w:rsidR="0038683E" w:rsidRDefault="0038683E" w:rsidP="002F4F72">
      <w:pPr>
        <w:rPr>
          <w:rFonts w:ascii="Verdana" w:hAnsi="Verdana"/>
          <w:i/>
          <w:color w:val="FF0000"/>
          <w:sz w:val="18"/>
          <w:szCs w:val="18"/>
        </w:rPr>
      </w:pPr>
      <w:r w:rsidRPr="00052BD7">
        <w:rPr>
          <w:rFonts w:ascii="Verdana" w:hAnsi="Verdana"/>
          <w:i/>
          <w:color w:val="FF0000"/>
          <w:sz w:val="18"/>
          <w:szCs w:val="18"/>
        </w:rPr>
        <w:t>Apresente o plano de gerenciamento d</w:t>
      </w:r>
      <w:r w:rsidR="00052BD7" w:rsidRPr="00052BD7">
        <w:rPr>
          <w:rFonts w:ascii="Verdana" w:hAnsi="Verdana"/>
          <w:i/>
          <w:color w:val="FF0000"/>
          <w:sz w:val="18"/>
          <w:szCs w:val="18"/>
        </w:rPr>
        <w:t>o custo do projeto, quais indicadores, quando teremos a análise feita...</w:t>
      </w:r>
    </w:p>
    <w:p w:rsidR="00632D66" w:rsidRDefault="00632D66" w:rsidP="002F4F72">
      <w:pPr>
        <w:rPr>
          <w:rFonts w:ascii="Verdana" w:hAnsi="Verdana"/>
          <w:i/>
          <w:color w:val="FF0000"/>
          <w:sz w:val="18"/>
          <w:szCs w:val="18"/>
        </w:rPr>
      </w:pPr>
    </w:p>
    <w:p w:rsidR="00632D66" w:rsidRPr="00052BD7" w:rsidRDefault="00632D66" w:rsidP="002F4F72">
      <w:pPr>
        <w:rPr>
          <w:rFonts w:ascii="Verdana" w:hAnsi="Verdana"/>
          <w:i/>
          <w:color w:val="FF0000"/>
          <w:sz w:val="18"/>
          <w:szCs w:val="18"/>
        </w:rPr>
      </w:pPr>
    </w:p>
    <w:p w:rsidR="0038683E" w:rsidRPr="000C5846" w:rsidRDefault="0038683E" w:rsidP="0038683E">
      <w:pPr>
        <w:pStyle w:val="Ttulo2"/>
      </w:pPr>
      <w:bookmarkStart w:id="15" w:name="_Toc296849006"/>
      <w:r w:rsidRPr="000C5846">
        <w:t>Plano de Gerenciamento da Qualidade</w:t>
      </w:r>
      <w:bookmarkEnd w:id="15"/>
    </w:p>
    <w:p w:rsidR="0038683E" w:rsidRPr="00052BD7" w:rsidRDefault="0038683E" w:rsidP="0038683E">
      <w:pPr>
        <w:rPr>
          <w:rFonts w:ascii="Verdana" w:hAnsi="Verdana"/>
          <w:i/>
          <w:color w:val="FF0000"/>
          <w:sz w:val="18"/>
          <w:szCs w:val="18"/>
        </w:rPr>
      </w:pPr>
      <w:r w:rsidRPr="00052BD7">
        <w:rPr>
          <w:rFonts w:ascii="Verdana" w:hAnsi="Verdana"/>
          <w:i/>
          <w:color w:val="FF0000"/>
          <w:sz w:val="18"/>
          <w:szCs w:val="18"/>
        </w:rPr>
        <w:t>Apresente o plano de gerenciamento da Qualidade.</w:t>
      </w:r>
      <w:r w:rsidR="00052BD7" w:rsidRPr="00052BD7">
        <w:rPr>
          <w:rFonts w:ascii="Verdana" w:hAnsi="Verdana"/>
          <w:i/>
          <w:color w:val="FF0000"/>
          <w:sz w:val="18"/>
          <w:szCs w:val="18"/>
        </w:rPr>
        <w:t xml:space="preserve"> Quais os critérios de qualidade, onde serão medidos, como serão </w:t>
      </w:r>
      <w:proofErr w:type="gramStart"/>
      <w:r w:rsidR="00052BD7" w:rsidRPr="00052BD7">
        <w:rPr>
          <w:rFonts w:ascii="Verdana" w:hAnsi="Verdana"/>
          <w:i/>
          <w:color w:val="FF0000"/>
          <w:sz w:val="18"/>
          <w:szCs w:val="18"/>
        </w:rPr>
        <w:t>medidos</w:t>
      </w:r>
      <w:proofErr w:type="gramEnd"/>
      <w:r w:rsidR="00052BD7" w:rsidRPr="00052BD7">
        <w:rPr>
          <w:rFonts w:ascii="Verdana" w:hAnsi="Verdana"/>
          <w:i/>
          <w:color w:val="FF0000"/>
          <w:sz w:val="18"/>
          <w:szCs w:val="18"/>
        </w:rPr>
        <w:t>, quais as ferramentas de controle...</w:t>
      </w:r>
    </w:p>
    <w:p w:rsidR="00B50D3F" w:rsidRDefault="00B50D3F" w:rsidP="00FD7C80">
      <w:pPr>
        <w:rPr>
          <w:rFonts w:ascii="Verdana" w:hAnsi="Verdana"/>
          <w:color w:val="FF0000"/>
          <w:sz w:val="18"/>
          <w:szCs w:val="18"/>
        </w:rPr>
      </w:pPr>
    </w:p>
    <w:p w:rsidR="00632D66" w:rsidRDefault="00632D66" w:rsidP="00FD7C80">
      <w:pPr>
        <w:rPr>
          <w:rFonts w:ascii="Verdana" w:hAnsi="Verdana"/>
          <w:color w:val="FF0000"/>
          <w:sz w:val="18"/>
          <w:szCs w:val="18"/>
        </w:rPr>
      </w:pPr>
    </w:p>
    <w:p w:rsidR="00632D66" w:rsidRDefault="00632D66" w:rsidP="00FD7C80">
      <w:pPr>
        <w:rPr>
          <w:rFonts w:ascii="Verdana" w:hAnsi="Verdana"/>
          <w:color w:val="FF0000"/>
          <w:sz w:val="18"/>
          <w:szCs w:val="18"/>
        </w:rPr>
      </w:pPr>
    </w:p>
    <w:p w:rsidR="002F4F72" w:rsidRPr="000C5846" w:rsidRDefault="002F4F72" w:rsidP="002F4F72">
      <w:pPr>
        <w:pStyle w:val="Ttulo2"/>
      </w:pPr>
      <w:bookmarkStart w:id="16" w:name="_Toc296849007"/>
      <w:r>
        <w:t>Plano de Gerenciamento dos Recursos Humanos</w:t>
      </w:r>
      <w:bookmarkEnd w:id="16"/>
    </w:p>
    <w:p w:rsidR="002F4F72" w:rsidRPr="00052BD7" w:rsidRDefault="002F4F72" w:rsidP="002F4F72">
      <w:pPr>
        <w:rPr>
          <w:rFonts w:ascii="Verdana" w:hAnsi="Verdana"/>
          <w:i/>
          <w:color w:val="FF0000"/>
          <w:sz w:val="18"/>
          <w:szCs w:val="18"/>
        </w:rPr>
      </w:pPr>
      <w:r w:rsidRPr="00052BD7">
        <w:rPr>
          <w:rFonts w:ascii="Verdana" w:hAnsi="Verdana"/>
          <w:i/>
          <w:color w:val="FF0000"/>
          <w:sz w:val="18"/>
          <w:szCs w:val="18"/>
        </w:rPr>
        <w:t>Apresente o plan</w:t>
      </w:r>
      <w:r w:rsidR="00052BD7" w:rsidRPr="00052BD7">
        <w:rPr>
          <w:rFonts w:ascii="Verdana" w:hAnsi="Verdana"/>
          <w:i/>
          <w:color w:val="FF0000"/>
          <w:sz w:val="18"/>
          <w:szCs w:val="18"/>
        </w:rPr>
        <w:t>o de gerenciamento dos recursos humanos para o projeto.</w:t>
      </w:r>
    </w:p>
    <w:p w:rsidR="002F4F72" w:rsidRDefault="002F4F72" w:rsidP="00FD7C80">
      <w:pPr>
        <w:rPr>
          <w:rFonts w:ascii="Verdana" w:hAnsi="Verdana"/>
          <w:color w:val="FF0000"/>
          <w:sz w:val="18"/>
          <w:szCs w:val="18"/>
        </w:rPr>
      </w:pPr>
    </w:p>
    <w:p w:rsidR="00632D66" w:rsidRDefault="00632D66" w:rsidP="00FD7C80">
      <w:pPr>
        <w:rPr>
          <w:rFonts w:ascii="Verdana" w:hAnsi="Verdana"/>
          <w:color w:val="FF0000"/>
          <w:sz w:val="18"/>
          <w:szCs w:val="18"/>
        </w:rPr>
      </w:pPr>
    </w:p>
    <w:p w:rsidR="00632D66" w:rsidRPr="0039541B" w:rsidRDefault="00632D66" w:rsidP="00FD7C80">
      <w:pPr>
        <w:rPr>
          <w:rFonts w:ascii="Verdana" w:hAnsi="Verdana"/>
          <w:color w:val="FF0000"/>
          <w:sz w:val="18"/>
          <w:szCs w:val="18"/>
        </w:rPr>
      </w:pPr>
    </w:p>
    <w:p w:rsidR="00C43FF1" w:rsidRPr="006C4B58" w:rsidRDefault="00C43FF1" w:rsidP="002F4F72">
      <w:pPr>
        <w:pStyle w:val="Ttulo2"/>
      </w:pPr>
      <w:bookmarkStart w:id="17" w:name="_Toc296849008"/>
      <w:r w:rsidRPr="006C4B58">
        <w:t xml:space="preserve">Plano de </w:t>
      </w:r>
      <w:r w:rsidR="006C4B58" w:rsidRPr="006C4B58">
        <w:t xml:space="preserve">Gerenciamento da </w:t>
      </w:r>
      <w:r>
        <w:t>Comunicação</w:t>
      </w:r>
      <w:bookmarkEnd w:id="17"/>
    </w:p>
    <w:p w:rsidR="002F4F72" w:rsidRDefault="002F4F72" w:rsidP="002F4F72">
      <w:pPr>
        <w:rPr>
          <w:rFonts w:ascii="Verdana" w:hAnsi="Verdana"/>
          <w:color w:val="FF0000"/>
          <w:sz w:val="18"/>
          <w:szCs w:val="18"/>
        </w:rPr>
      </w:pPr>
      <w:bookmarkStart w:id="18" w:name="_Plano_de_Gerenciamento_1"/>
      <w:bookmarkStart w:id="19" w:name="_Toc168566056"/>
      <w:bookmarkEnd w:id="18"/>
      <w:r>
        <w:rPr>
          <w:rFonts w:ascii="Verdana" w:hAnsi="Verdana"/>
          <w:color w:val="FF0000"/>
          <w:sz w:val="18"/>
          <w:szCs w:val="18"/>
        </w:rPr>
        <w:t>Apresente o plan</w:t>
      </w:r>
      <w:r w:rsidR="00052BD7">
        <w:rPr>
          <w:rFonts w:ascii="Verdana" w:hAnsi="Verdana"/>
          <w:color w:val="FF0000"/>
          <w:sz w:val="18"/>
          <w:szCs w:val="18"/>
        </w:rPr>
        <w:t>o de gerenciamento da comunicação para o projeto.</w:t>
      </w:r>
    </w:p>
    <w:p w:rsidR="002F4F72" w:rsidRDefault="002F4F72" w:rsidP="002F4F72">
      <w:pPr>
        <w:rPr>
          <w:rFonts w:ascii="Verdana" w:hAnsi="Verdana"/>
          <w:color w:val="FF0000"/>
          <w:sz w:val="18"/>
          <w:szCs w:val="18"/>
        </w:rPr>
      </w:pPr>
    </w:p>
    <w:p w:rsidR="00632D66" w:rsidRDefault="00632D66" w:rsidP="002F4F72">
      <w:pPr>
        <w:rPr>
          <w:rFonts w:ascii="Verdana" w:hAnsi="Verdana"/>
          <w:color w:val="FF0000"/>
          <w:sz w:val="18"/>
          <w:szCs w:val="18"/>
        </w:rPr>
      </w:pPr>
    </w:p>
    <w:p w:rsidR="00632D66" w:rsidRDefault="00632D66" w:rsidP="002F4F72">
      <w:pPr>
        <w:rPr>
          <w:rFonts w:ascii="Verdana" w:hAnsi="Verdana"/>
          <w:color w:val="FF0000"/>
          <w:sz w:val="18"/>
          <w:szCs w:val="18"/>
        </w:rPr>
      </w:pPr>
    </w:p>
    <w:p w:rsidR="002F4F72" w:rsidRPr="000C5846" w:rsidRDefault="002F4F72" w:rsidP="002F4F72">
      <w:pPr>
        <w:pStyle w:val="Ttulo2"/>
      </w:pPr>
      <w:bookmarkStart w:id="20" w:name="_Toc296849009"/>
      <w:r>
        <w:lastRenderedPageBreak/>
        <w:t>Plano de Gerenciamento dos Riscos do Projeto</w:t>
      </w:r>
      <w:bookmarkEnd w:id="20"/>
    </w:p>
    <w:p w:rsidR="002F4F72" w:rsidRPr="00052BD7" w:rsidRDefault="002F4F72" w:rsidP="002F4F72">
      <w:pPr>
        <w:rPr>
          <w:rFonts w:ascii="Verdana" w:hAnsi="Verdana"/>
          <w:i/>
          <w:color w:val="FF0000"/>
          <w:sz w:val="18"/>
          <w:szCs w:val="18"/>
        </w:rPr>
      </w:pPr>
      <w:r w:rsidRPr="00052BD7">
        <w:rPr>
          <w:rFonts w:ascii="Verdana" w:hAnsi="Verdana"/>
          <w:i/>
          <w:color w:val="FF0000"/>
          <w:sz w:val="18"/>
          <w:szCs w:val="18"/>
        </w:rPr>
        <w:t>Apresente o plan</w:t>
      </w:r>
      <w:r w:rsidR="00052BD7" w:rsidRPr="00052BD7">
        <w:rPr>
          <w:rFonts w:ascii="Verdana" w:hAnsi="Verdana"/>
          <w:i/>
          <w:color w:val="FF0000"/>
          <w:sz w:val="18"/>
          <w:szCs w:val="18"/>
        </w:rPr>
        <w:t>o de gerenciamento dos riscos para o projeto.</w:t>
      </w:r>
    </w:p>
    <w:p w:rsidR="002F4F72" w:rsidRDefault="002F4F72" w:rsidP="002F4F72">
      <w:pPr>
        <w:rPr>
          <w:rFonts w:ascii="Verdana" w:hAnsi="Verdana"/>
          <w:color w:val="FF0000"/>
          <w:sz w:val="18"/>
          <w:szCs w:val="18"/>
        </w:rPr>
      </w:pPr>
    </w:p>
    <w:p w:rsidR="00632D66" w:rsidRDefault="00632D66" w:rsidP="002F4F72">
      <w:pPr>
        <w:rPr>
          <w:rFonts w:ascii="Verdana" w:hAnsi="Verdana"/>
          <w:color w:val="FF0000"/>
          <w:sz w:val="18"/>
          <w:szCs w:val="18"/>
        </w:rPr>
      </w:pPr>
    </w:p>
    <w:p w:rsidR="002F4F72" w:rsidRDefault="002F4F72" w:rsidP="002F4F72">
      <w:pPr>
        <w:rPr>
          <w:rFonts w:ascii="Verdana" w:hAnsi="Verdana"/>
          <w:color w:val="FF0000"/>
          <w:sz w:val="18"/>
          <w:szCs w:val="18"/>
        </w:rPr>
      </w:pPr>
    </w:p>
    <w:p w:rsidR="002F4F72" w:rsidRPr="000C5846" w:rsidRDefault="002F4F72" w:rsidP="002F4F72">
      <w:pPr>
        <w:pStyle w:val="Ttulo2"/>
      </w:pPr>
      <w:bookmarkStart w:id="21" w:name="_Toc296849010"/>
      <w:r>
        <w:t>Plano de Gerenciamento das Aquisições do Projeto</w:t>
      </w:r>
      <w:bookmarkEnd w:id="21"/>
    </w:p>
    <w:p w:rsidR="002F4F72" w:rsidRPr="00052BD7" w:rsidRDefault="002F4F72" w:rsidP="002F4F72">
      <w:pPr>
        <w:rPr>
          <w:rFonts w:ascii="Verdana" w:hAnsi="Verdana"/>
          <w:i/>
          <w:color w:val="FF0000"/>
          <w:sz w:val="18"/>
          <w:szCs w:val="18"/>
        </w:rPr>
      </w:pPr>
      <w:r w:rsidRPr="00052BD7">
        <w:rPr>
          <w:rFonts w:ascii="Verdana" w:hAnsi="Verdana"/>
          <w:i/>
          <w:color w:val="FF0000"/>
          <w:sz w:val="18"/>
          <w:szCs w:val="18"/>
        </w:rPr>
        <w:t>Apresente o plan</w:t>
      </w:r>
      <w:r w:rsidR="00052BD7" w:rsidRPr="00052BD7">
        <w:rPr>
          <w:rFonts w:ascii="Verdana" w:hAnsi="Verdana"/>
          <w:i/>
          <w:color w:val="FF0000"/>
          <w:sz w:val="18"/>
          <w:szCs w:val="18"/>
        </w:rPr>
        <w:t>o de gerenciamento de aquisições necessárias para o projeto.</w:t>
      </w:r>
    </w:p>
    <w:p w:rsidR="002F4F72" w:rsidRDefault="002F4F72" w:rsidP="002F4F72">
      <w:pPr>
        <w:rPr>
          <w:rFonts w:ascii="Verdana" w:hAnsi="Verdana"/>
          <w:color w:val="FF0000"/>
          <w:sz w:val="18"/>
          <w:szCs w:val="18"/>
        </w:rPr>
      </w:pPr>
    </w:p>
    <w:p w:rsidR="002F4F72" w:rsidRDefault="002F4F72" w:rsidP="002F4F72">
      <w:pPr>
        <w:ind w:left="720"/>
      </w:pPr>
    </w:p>
    <w:p w:rsidR="00275EF5" w:rsidRDefault="00275EF5" w:rsidP="00275EF5">
      <w:pPr>
        <w:ind w:left="720"/>
        <w:rPr>
          <w:rFonts w:ascii="Verdana" w:hAnsi="Verdana"/>
          <w:sz w:val="18"/>
          <w:szCs w:val="18"/>
        </w:rPr>
      </w:pPr>
    </w:p>
    <w:p w:rsidR="00275EF5" w:rsidRDefault="00275EF5" w:rsidP="00275EF5">
      <w:pPr>
        <w:pStyle w:val="Ttulo1"/>
        <w:rPr>
          <w:sz w:val="24"/>
        </w:rPr>
      </w:pPr>
      <w:bookmarkStart w:id="22" w:name="_Toc296849011"/>
      <w:r>
        <w:t>Aprovadores do Documento</w:t>
      </w:r>
      <w:bookmarkEnd w:id="22"/>
    </w:p>
    <w:p w:rsidR="00275EF5" w:rsidRDefault="00275EF5" w:rsidP="00275EF5">
      <w:pPr>
        <w:rPr>
          <w:rFonts w:ascii="Verdana" w:hAnsi="Verdana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80"/>
        <w:gridCol w:w="4359"/>
        <w:gridCol w:w="3247"/>
      </w:tblGrid>
      <w:tr w:rsidR="00275EF5" w:rsidTr="00661448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437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Stakeholder</w:t>
            </w:r>
            <w:proofErr w:type="spellEnd"/>
          </w:p>
        </w:tc>
        <w:tc>
          <w:tcPr>
            <w:tcW w:w="326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Departamento</w:t>
            </w:r>
          </w:p>
        </w:tc>
      </w:tr>
      <w:tr w:rsidR="00275EF5" w:rsidTr="00661448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43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</w:rPr>
            </w:pPr>
          </w:p>
        </w:tc>
      </w:tr>
      <w:tr w:rsidR="00275EF5" w:rsidTr="00661448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43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EF5" w:rsidRDefault="00275EF5" w:rsidP="00661448">
            <w:pPr>
              <w:spacing w:after="240"/>
              <w:jc w:val="center"/>
              <w:rPr>
                <w:rFonts w:cs="Arial"/>
              </w:rPr>
            </w:pPr>
          </w:p>
        </w:tc>
      </w:tr>
      <w:bookmarkEnd w:id="19"/>
    </w:tbl>
    <w:p w:rsidR="00C43FF1" w:rsidRDefault="00C43FF1" w:rsidP="002F4F72"/>
    <w:sectPr w:rsidR="00C43FF1" w:rsidSect="003F3702">
      <w:headerReference w:type="default" r:id="rId7"/>
      <w:footerReference w:type="default" r:id="rId8"/>
      <w:pgSz w:w="11906" w:h="16838" w:code="9"/>
      <w:pgMar w:top="1418" w:right="1418" w:bottom="1418" w:left="1418" w:header="680" w:footer="3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2E6" w:rsidRDefault="007D32E6">
      <w:r>
        <w:separator/>
      </w:r>
    </w:p>
  </w:endnote>
  <w:endnote w:type="continuationSeparator" w:id="0">
    <w:p w:rsidR="007D32E6" w:rsidRDefault="007D3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1B1" w:rsidRPr="002311B3" w:rsidRDefault="002311B3" w:rsidP="00A30FCA">
    <w:pPr>
      <w:pStyle w:val="Rodap"/>
      <w:jc w:val="center"/>
      <w:rPr>
        <w:sz w:val="14"/>
      </w:rPr>
    </w:pPr>
    <w:r w:rsidRPr="002311B3">
      <w:rPr>
        <w:sz w:val="14"/>
      </w:rPr>
      <w:t>Prof: Ricardo F. P. Satin, ITIL, MBA, PMP</w:t>
    </w:r>
    <w:r>
      <w:rPr>
        <w:sz w:val="14"/>
      </w:rPr>
      <w:t xml:space="preserve"> | @</w:t>
    </w:r>
    <w:proofErr w:type="spellStart"/>
    <w:proofErr w:type="gramStart"/>
    <w:r>
      <w:rPr>
        <w:sz w:val="14"/>
      </w:rPr>
      <w:t>ricardosatin</w:t>
    </w:r>
    <w:proofErr w:type="spellEnd"/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2E6" w:rsidRDefault="007D32E6">
      <w:r>
        <w:separator/>
      </w:r>
    </w:p>
  </w:footnote>
  <w:footnote w:type="continuationSeparator" w:id="0">
    <w:p w:rsidR="007D32E6" w:rsidRDefault="007D32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1B1" w:rsidRPr="00547093" w:rsidRDefault="00F200BB" w:rsidP="00547093">
    <w:pPr>
      <w:pStyle w:val="Cabealho"/>
      <w:spacing w:after="0"/>
      <w:jc w:val="center"/>
      <w:rPr>
        <w:b/>
        <w:sz w:val="56"/>
        <w:u w:val="single"/>
      </w:rPr>
    </w:pPr>
    <w:r>
      <w:rPr>
        <w:b/>
        <w:sz w:val="56"/>
        <w:u w:val="single"/>
      </w:rPr>
      <w:t xml:space="preserve">Modelo de </w:t>
    </w:r>
    <w:r w:rsidR="00547093" w:rsidRPr="00547093">
      <w:rPr>
        <w:b/>
        <w:sz w:val="56"/>
        <w:u w:val="single"/>
      </w:rPr>
      <w:t>PLANO DE PROJETO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6EC3BE9"/>
    <w:multiLevelType w:val="hybridMultilevel"/>
    <w:tmpl w:val="3578A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C07E0"/>
    <w:multiLevelType w:val="hybridMultilevel"/>
    <w:tmpl w:val="154689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4F7CED"/>
    <w:multiLevelType w:val="hybridMultilevel"/>
    <w:tmpl w:val="AB8A5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11DB0"/>
    <w:multiLevelType w:val="hybridMultilevel"/>
    <w:tmpl w:val="090430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98151E"/>
    <w:multiLevelType w:val="hybridMultilevel"/>
    <w:tmpl w:val="246476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0">
    <w:nsid w:val="35036524"/>
    <w:multiLevelType w:val="hybridMultilevel"/>
    <w:tmpl w:val="9EE4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840A2"/>
    <w:multiLevelType w:val="hybridMultilevel"/>
    <w:tmpl w:val="72AA7E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4C2EAA"/>
    <w:multiLevelType w:val="hybridMultilevel"/>
    <w:tmpl w:val="E4FE9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855E4"/>
    <w:multiLevelType w:val="hybridMultilevel"/>
    <w:tmpl w:val="AB2E84A6"/>
    <w:lvl w:ilvl="0" w:tplc="CB1A2A10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272645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78E9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4CAC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3E15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B49B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163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06B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E65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F75147"/>
    <w:multiLevelType w:val="hybridMultilevel"/>
    <w:tmpl w:val="907EB518"/>
    <w:name w:val="WW8Num2222223"/>
    <w:lvl w:ilvl="0" w:tplc="8E82BEA4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57F03"/>
    <w:multiLevelType w:val="hybridMultilevel"/>
    <w:tmpl w:val="4E36F1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5509EE"/>
    <w:multiLevelType w:val="hybridMultilevel"/>
    <w:tmpl w:val="3086D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46675"/>
    <w:multiLevelType w:val="hybridMultilevel"/>
    <w:tmpl w:val="E05A6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4549D"/>
    <w:multiLevelType w:val="hybridMultilevel"/>
    <w:tmpl w:val="090430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3"/>
  </w:num>
  <w:num w:numId="5">
    <w:abstractNumId w:val="19"/>
  </w:num>
  <w:num w:numId="6">
    <w:abstractNumId w:val="2"/>
  </w:num>
  <w:num w:numId="7">
    <w:abstractNumId w:val="5"/>
  </w:num>
  <w:num w:numId="8">
    <w:abstractNumId w:val="15"/>
  </w:num>
  <w:num w:numId="9">
    <w:abstractNumId w:val="11"/>
  </w:num>
  <w:num w:numId="10">
    <w:abstractNumId w:val="7"/>
  </w:num>
  <w:num w:numId="11">
    <w:abstractNumId w:val="18"/>
  </w:num>
  <w:num w:numId="12">
    <w:abstractNumId w:val="8"/>
  </w:num>
  <w:num w:numId="13">
    <w:abstractNumId w:val="10"/>
  </w:num>
  <w:num w:numId="14">
    <w:abstractNumId w:val="4"/>
  </w:num>
  <w:num w:numId="15">
    <w:abstractNumId w:val="17"/>
  </w:num>
  <w:num w:numId="16">
    <w:abstractNumId w:val="6"/>
  </w:num>
  <w:num w:numId="17">
    <w:abstractNumId w:val="16"/>
  </w:num>
  <w:num w:numId="18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043C9"/>
    <w:rsid w:val="00000CB7"/>
    <w:rsid w:val="00001949"/>
    <w:rsid w:val="0000261E"/>
    <w:rsid w:val="00003984"/>
    <w:rsid w:val="000210E6"/>
    <w:rsid w:val="00036700"/>
    <w:rsid w:val="000372A8"/>
    <w:rsid w:val="00051EA1"/>
    <w:rsid w:val="00052224"/>
    <w:rsid w:val="00052BD7"/>
    <w:rsid w:val="000703B0"/>
    <w:rsid w:val="00070830"/>
    <w:rsid w:val="00073853"/>
    <w:rsid w:val="000822F1"/>
    <w:rsid w:val="000859B1"/>
    <w:rsid w:val="000C3EDA"/>
    <w:rsid w:val="000C5846"/>
    <w:rsid w:val="000E063B"/>
    <w:rsid w:val="000F2D81"/>
    <w:rsid w:val="000F3C89"/>
    <w:rsid w:val="001043C9"/>
    <w:rsid w:val="00104DF8"/>
    <w:rsid w:val="001115BE"/>
    <w:rsid w:val="001278FA"/>
    <w:rsid w:val="001378C9"/>
    <w:rsid w:val="00144CE5"/>
    <w:rsid w:val="001453AE"/>
    <w:rsid w:val="001475EA"/>
    <w:rsid w:val="00160FC4"/>
    <w:rsid w:val="00165270"/>
    <w:rsid w:val="00165284"/>
    <w:rsid w:val="001751BF"/>
    <w:rsid w:val="00176171"/>
    <w:rsid w:val="00187062"/>
    <w:rsid w:val="00196D66"/>
    <w:rsid w:val="00196D74"/>
    <w:rsid w:val="001975A5"/>
    <w:rsid w:val="001B269E"/>
    <w:rsid w:val="001D062C"/>
    <w:rsid w:val="001D148C"/>
    <w:rsid w:val="001D1A18"/>
    <w:rsid w:val="001D2051"/>
    <w:rsid w:val="001D43FE"/>
    <w:rsid w:val="001D71D5"/>
    <w:rsid w:val="001E06E6"/>
    <w:rsid w:val="00202252"/>
    <w:rsid w:val="002311B3"/>
    <w:rsid w:val="002379D6"/>
    <w:rsid w:val="00243D80"/>
    <w:rsid w:val="00256FFE"/>
    <w:rsid w:val="00275EF5"/>
    <w:rsid w:val="00291FB3"/>
    <w:rsid w:val="002A45E3"/>
    <w:rsid w:val="002A7FD3"/>
    <w:rsid w:val="002D7737"/>
    <w:rsid w:val="002E0A13"/>
    <w:rsid w:val="002F4F72"/>
    <w:rsid w:val="00325098"/>
    <w:rsid w:val="00347688"/>
    <w:rsid w:val="0038683E"/>
    <w:rsid w:val="0039541B"/>
    <w:rsid w:val="003B1E48"/>
    <w:rsid w:val="003D011F"/>
    <w:rsid w:val="003D0F28"/>
    <w:rsid w:val="003D28B1"/>
    <w:rsid w:val="003D6CC7"/>
    <w:rsid w:val="003E1716"/>
    <w:rsid w:val="003E5DE6"/>
    <w:rsid w:val="003F3702"/>
    <w:rsid w:val="003F6751"/>
    <w:rsid w:val="0040085C"/>
    <w:rsid w:val="004138D6"/>
    <w:rsid w:val="00421095"/>
    <w:rsid w:val="0042590A"/>
    <w:rsid w:val="004309FB"/>
    <w:rsid w:val="004453D1"/>
    <w:rsid w:val="00447C0A"/>
    <w:rsid w:val="00462978"/>
    <w:rsid w:val="00472636"/>
    <w:rsid w:val="004733D1"/>
    <w:rsid w:val="004A39F7"/>
    <w:rsid w:val="004A7AD1"/>
    <w:rsid w:val="004D3C49"/>
    <w:rsid w:val="004D630B"/>
    <w:rsid w:val="004E3C82"/>
    <w:rsid w:val="004F122A"/>
    <w:rsid w:val="004F5270"/>
    <w:rsid w:val="00503CEC"/>
    <w:rsid w:val="00511A22"/>
    <w:rsid w:val="00521D70"/>
    <w:rsid w:val="00532A31"/>
    <w:rsid w:val="00532A8D"/>
    <w:rsid w:val="005349A8"/>
    <w:rsid w:val="005351B1"/>
    <w:rsid w:val="005404A8"/>
    <w:rsid w:val="00545E46"/>
    <w:rsid w:val="00547093"/>
    <w:rsid w:val="00556954"/>
    <w:rsid w:val="0059421A"/>
    <w:rsid w:val="005B665E"/>
    <w:rsid w:val="005D794C"/>
    <w:rsid w:val="005E2CAF"/>
    <w:rsid w:val="005F0420"/>
    <w:rsid w:val="005F5B26"/>
    <w:rsid w:val="00632D66"/>
    <w:rsid w:val="00635918"/>
    <w:rsid w:val="006411C3"/>
    <w:rsid w:val="0065364F"/>
    <w:rsid w:val="00664F32"/>
    <w:rsid w:val="00666492"/>
    <w:rsid w:val="006911ED"/>
    <w:rsid w:val="00695C3A"/>
    <w:rsid w:val="00696DC4"/>
    <w:rsid w:val="006A66A2"/>
    <w:rsid w:val="006C4B58"/>
    <w:rsid w:val="006C737D"/>
    <w:rsid w:val="006D741D"/>
    <w:rsid w:val="006E4D12"/>
    <w:rsid w:val="006E6E71"/>
    <w:rsid w:val="006F0356"/>
    <w:rsid w:val="00716C26"/>
    <w:rsid w:val="007229F7"/>
    <w:rsid w:val="0072496B"/>
    <w:rsid w:val="0073395A"/>
    <w:rsid w:val="00756B32"/>
    <w:rsid w:val="0075761D"/>
    <w:rsid w:val="00760E1E"/>
    <w:rsid w:val="00790D4C"/>
    <w:rsid w:val="007C1384"/>
    <w:rsid w:val="007C232D"/>
    <w:rsid w:val="007D0387"/>
    <w:rsid w:val="007D32E6"/>
    <w:rsid w:val="007D483F"/>
    <w:rsid w:val="007D7B87"/>
    <w:rsid w:val="00804F66"/>
    <w:rsid w:val="0081784E"/>
    <w:rsid w:val="008230B3"/>
    <w:rsid w:val="00853939"/>
    <w:rsid w:val="00863F24"/>
    <w:rsid w:val="00875DF7"/>
    <w:rsid w:val="00880360"/>
    <w:rsid w:val="00895E40"/>
    <w:rsid w:val="008A343C"/>
    <w:rsid w:val="008B02AF"/>
    <w:rsid w:val="008B3A3C"/>
    <w:rsid w:val="008B5C37"/>
    <w:rsid w:val="008E1BA7"/>
    <w:rsid w:val="008E5A04"/>
    <w:rsid w:val="008F7DFE"/>
    <w:rsid w:val="0091210D"/>
    <w:rsid w:val="009143C1"/>
    <w:rsid w:val="00937270"/>
    <w:rsid w:val="00946261"/>
    <w:rsid w:val="00951FA8"/>
    <w:rsid w:val="00962E79"/>
    <w:rsid w:val="00963881"/>
    <w:rsid w:val="009768CC"/>
    <w:rsid w:val="00980006"/>
    <w:rsid w:val="00987079"/>
    <w:rsid w:val="00990135"/>
    <w:rsid w:val="00994F9B"/>
    <w:rsid w:val="009B1C04"/>
    <w:rsid w:val="009B5167"/>
    <w:rsid w:val="009E00E7"/>
    <w:rsid w:val="00A03A18"/>
    <w:rsid w:val="00A14122"/>
    <w:rsid w:val="00A1755D"/>
    <w:rsid w:val="00A211A6"/>
    <w:rsid w:val="00A30FCA"/>
    <w:rsid w:val="00A575AA"/>
    <w:rsid w:val="00A878A8"/>
    <w:rsid w:val="00A87A4B"/>
    <w:rsid w:val="00A902B4"/>
    <w:rsid w:val="00A91B06"/>
    <w:rsid w:val="00AA076D"/>
    <w:rsid w:val="00AB4F5E"/>
    <w:rsid w:val="00AC0CDB"/>
    <w:rsid w:val="00AD41C0"/>
    <w:rsid w:val="00AD5BA1"/>
    <w:rsid w:val="00AE5C07"/>
    <w:rsid w:val="00AE7DDD"/>
    <w:rsid w:val="00B22661"/>
    <w:rsid w:val="00B342B2"/>
    <w:rsid w:val="00B45BBC"/>
    <w:rsid w:val="00B50806"/>
    <w:rsid w:val="00B50D3F"/>
    <w:rsid w:val="00B52A19"/>
    <w:rsid w:val="00B57C9B"/>
    <w:rsid w:val="00B60ED9"/>
    <w:rsid w:val="00B81670"/>
    <w:rsid w:val="00B840F3"/>
    <w:rsid w:val="00B85B35"/>
    <w:rsid w:val="00BD691E"/>
    <w:rsid w:val="00C051BB"/>
    <w:rsid w:val="00C139D2"/>
    <w:rsid w:val="00C32DD9"/>
    <w:rsid w:val="00C41ACC"/>
    <w:rsid w:val="00C42A37"/>
    <w:rsid w:val="00C43FF1"/>
    <w:rsid w:val="00C51C88"/>
    <w:rsid w:val="00C52ECD"/>
    <w:rsid w:val="00C61D5D"/>
    <w:rsid w:val="00C70E30"/>
    <w:rsid w:val="00C74446"/>
    <w:rsid w:val="00C83B3E"/>
    <w:rsid w:val="00C90042"/>
    <w:rsid w:val="00C97290"/>
    <w:rsid w:val="00C97A4F"/>
    <w:rsid w:val="00CC5BDB"/>
    <w:rsid w:val="00CD57BE"/>
    <w:rsid w:val="00CE283B"/>
    <w:rsid w:val="00CE62B0"/>
    <w:rsid w:val="00D22B9D"/>
    <w:rsid w:val="00D41DBE"/>
    <w:rsid w:val="00D460AD"/>
    <w:rsid w:val="00D52458"/>
    <w:rsid w:val="00D71F3D"/>
    <w:rsid w:val="00D77173"/>
    <w:rsid w:val="00DA1FD7"/>
    <w:rsid w:val="00DA41BE"/>
    <w:rsid w:val="00DB3A0C"/>
    <w:rsid w:val="00DD146D"/>
    <w:rsid w:val="00DD342E"/>
    <w:rsid w:val="00DE0254"/>
    <w:rsid w:val="00DE5387"/>
    <w:rsid w:val="00DF4D94"/>
    <w:rsid w:val="00E30AA8"/>
    <w:rsid w:val="00E321D7"/>
    <w:rsid w:val="00E35D87"/>
    <w:rsid w:val="00E365C3"/>
    <w:rsid w:val="00E37828"/>
    <w:rsid w:val="00E41989"/>
    <w:rsid w:val="00E42E72"/>
    <w:rsid w:val="00E548DF"/>
    <w:rsid w:val="00E73828"/>
    <w:rsid w:val="00E74D9E"/>
    <w:rsid w:val="00E76C34"/>
    <w:rsid w:val="00EB0EBE"/>
    <w:rsid w:val="00EB2864"/>
    <w:rsid w:val="00EB793F"/>
    <w:rsid w:val="00EC7689"/>
    <w:rsid w:val="00EE3082"/>
    <w:rsid w:val="00EF024F"/>
    <w:rsid w:val="00F00188"/>
    <w:rsid w:val="00F07722"/>
    <w:rsid w:val="00F10A71"/>
    <w:rsid w:val="00F13B19"/>
    <w:rsid w:val="00F149C0"/>
    <w:rsid w:val="00F200BB"/>
    <w:rsid w:val="00F252A3"/>
    <w:rsid w:val="00F413F8"/>
    <w:rsid w:val="00F43F48"/>
    <w:rsid w:val="00F4695F"/>
    <w:rsid w:val="00F46ABD"/>
    <w:rsid w:val="00F73516"/>
    <w:rsid w:val="00F74CDA"/>
    <w:rsid w:val="00F91F3F"/>
    <w:rsid w:val="00F9502E"/>
    <w:rsid w:val="00FC7CFD"/>
    <w:rsid w:val="00FD5456"/>
    <w:rsid w:val="00FD5795"/>
    <w:rsid w:val="00FD7C80"/>
    <w:rsid w:val="00FE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D81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DE0254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DE0254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DE0254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DE0254"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DE0254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DE0254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DE0254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DE0254"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DE0254"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DE0254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DE0254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DE0254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DE0254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rsid w:val="00DE0254"/>
    <w:pPr>
      <w:numPr>
        <w:numId w:val="1"/>
      </w:numPr>
    </w:pPr>
  </w:style>
  <w:style w:type="paragraph" w:styleId="Commarcadores">
    <w:name w:val="List Bullet"/>
    <w:basedOn w:val="Normal"/>
    <w:autoRedefine/>
    <w:rsid w:val="00DE0254"/>
    <w:pPr>
      <w:numPr>
        <w:numId w:val="2"/>
      </w:numPr>
    </w:pPr>
    <w:rPr>
      <w:bCs/>
    </w:rPr>
  </w:style>
  <w:style w:type="paragraph" w:styleId="Rodap">
    <w:name w:val="footer"/>
    <w:basedOn w:val="Normal"/>
    <w:rsid w:val="00DE0254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DE0254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DE0254"/>
    <w:pPr>
      <w:spacing w:before="0" w:after="0"/>
    </w:pPr>
    <w:rPr>
      <w:sz w:val="28"/>
    </w:rPr>
  </w:style>
  <w:style w:type="character" w:styleId="Nmerodepgina">
    <w:name w:val="page number"/>
    <w:basedOn w:val="Fontepargpadro"/>
    <w:rsid w:val="00DE0254"/>
  </w:style>
  <w:style w:type="paragraph" w:customStyle="1" w:styleId="sistema">
    <w:name w:val="sistema"/>
    <w:basedOn w:val="Normal"/>
    <w:rsid w:val="00DE0254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DE0254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AD41C0"/>
    <w:pPr>
      <w:tabs>
        <w:tab w:val="left" w:pos="960"/>
        <w:tab w:val="right" w:leader="dot" w:pos="9060"/>
      </w:tabs>
      <w:spacing w:before="0" w:after="0"/>
      <w:ind w:left="240" w:firstLine="44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AD41C0"/>
    <w:pPr>
      <w:tabs>
        <w:tab w:val="left" w:pos="1200"/>
        <w:tab w:val="right" w:leader="dot" w:pos="9060"/>
      </w:tabs>
      <w:spacing w:before="0" w:after="0"/>
      <w:ind w:left="284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DE0254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DE0254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DE0254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DE0254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DE0254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DE0254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DE0254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DE0254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DE0254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rsid w:val="00DE0254"/>
    <w:rPr>
      <w:i/>
      <w:color w:val="0000FF"/>
    </w:rPr>
  </w:style>
  <w:style w:type="paragraph" w:styleId="Corpodetexto2">
    <w:name w:val="Body Text 2"/>
    <w:basedOn w:val="Normal"/>
    <w:rsid w:val="00DE0254"/>
    <w:rPr>
      <w:i/>
    </w:rPr>
  </w:style>
  <w:style w:type="paragraph" w:styleId="Corpodetexto3">
    <w:name w:val="Body Text 3"/>
    <w:basedOn w:val="Normal"/>
    <w:rsid w:val="00DE0254"/>
    <w:rPr>
      <w:color w:val="0000FF"/>
    </w:rPr>
  </w:style>
  <w:style w:type="paragraph" w:customStyle="1" w:styleId="TituloApresentacao">
    <w:name w:val="TituloApresentacao"/>
    <w:basedOn w:val="Normal"/>
    <w:rsid w:val="00DE0254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DE0254"/>
    <w:pPr>
      <w:jc w:val="right"/>
    </w:pPr>
  </w:style>
  <w:style w:type="paragraph" w:styleId="Ttulo">
    <w:name w:val="Title"/>
    <w:basedOn w:val="Normal"/>
    <w:qFormat/>
    <w:rsid w:val="00DE0254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DE0254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DE0254"/>
    <w:pPr>
      <w:numPr>
        <w:numId w:val="4"/>
      </w:numPr>
    </w:pPr>
  </w:style>
  <w:style w:type="paragraph" w:customStyle="1" w:styleId="Tabletext">
    <w:name w:val="Tabletext"/>
    <w:basedOn w:val="Normal"/>
    <w:rsid w:val="00DE0254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basedOn w:val="Fontepargpadro"/>
    <w:uiPriority w:val="99"/>
    <w:rsid w:val="00DE0254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DE0254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basedOn w:val="Fontepargpadro"/>
    <w:semiHidden/>
    <w:rsid w:val="00DE0254"/>
    <w:rPr>
      <w:sz w:val="16"/>
      <w:szCs w:val="16"/>
    </w:rPr>
  </w:style>
  <w:style w:type="paragraph" w:styleId="Textodecomentrio">
    <w:name w:val="annotation text"/>
    <w:basedOn w:val="Normal"/>
    <w:semiHidden/>
    <w:rsid w:val="00DE0254"/>
    <w:rPr>
      <w:sz w:val="20"/>
    </w:rPr>
  </w:style>
  <w:style w:type="character" w:customStyle="1" w:styleId="HelpText">
    <w:name w:val="Help Text"/>
    <w:rsid w:val="00DE0254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sid w:val="00DE0254"/>
    <w:rPr>
      <w:i/>
      <w:color w:val="0000FF"/>
    </w:rPr>
  </w:style>
  <w:style w:type="paragraph" w:styleId="Recuodecorpodetexto2">
    <w:name w:val="Body Text Indent 2"/>
    <w:basedOn w:val="Normal"/>
    <w:rsid w:val="00DE0254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rsid w:val="00DE0254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rsid w:val="00DE0254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Char Char"/>
    <w:basedOn w:val="Fontepargpadro"/>
    <w:rsid w:val="00DE0254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basedOn w:val="Fontepargpadro"/>
    <w:rsid w:val="00DE0254"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rsid w:val="00DE0254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rsid w:val="00DE0254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rsid w:val="00DE0254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rsid w:val="00DE0254"/>
    <w:pPr>
      <w:ind w:firstLine="432"/>
    </w:pPr>
  </w:style>
  <w:style w:type="character" w:styleId="MquinadeescreverHTML">
    <w:name w:val="HTML Typewriter"/>
    <w:basedOn w:val="Fontepargpadro"/>
    <w:rsid w:val="00DE0254"/>
    <w:rPr>
      <w:rFonts w:ascii="Arial Unicode MS" w:eastAsia="Courier New" w:hAnsi="Arial Unicode MS" w:cs="Courier New"/>
      <w:sz w:val="20"/>
      <w:szCs w:val="20"/>
    </w:rPr>
  </w:style>
  <w:style w:type="table" w:styleId="Tabelacomgrade">
    <w:name w:val="Table Grid"/>
    <w:basedOn w:val="Tabelanormal"/>
    <w:rsid w:val="008B3A3C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Commarcadores">
    <w:name w:val="WW-Com marcadores"/>
    <w:basedOn w:val="Normal"/>
    <w:rsid w:val="00DE0254"/>
    <w:pPr>
      <w:tabs>
        <w:tab w:val="num" w:pos="360"/>
      </w:tabs>
      <w:suppressAutoHyphens/>
    </w:pPr>
    <w:rPr>
      <w:lang w:eastAsia="ar-SA"/>
    </w:rPr>
  </w:style>
  <w:style w:type="paragraph" w:customStyle="1" w:styleId="Tit2">
    <w:name w:val="Tit_2"/>
    <w:basedOn w:val="Ttulo2"/>
    <w:rsid w:val="007229F7"/>
    <w:pPr>
      <w:numPr>
        <w:ilvl w:val="0"/>
        <w:numId w:val="0"/>
      </w:numPr>
      <w:jc w:val="left"/>
    </w:pPr>
    <w:rPr>
      <w:rFonts w:cs="Arial"/>
      <w:bCs/>
      <w:iCs/>
      <w:sz w:val="24"/>
      <w:szCs w:val="24"/>
    </w:rPr>
  </w:style>
  <w:style w:type="paragraph" w:styleId="Textodebalo">
    <w:name w:val="Balloon Text"/>
    <w:basedOn w:val="Normal"/>
    <w:rsid w:val="00DE02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DE025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qFormat/>
    <w:rsid w:val="00DE0254"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rsid w:val="00DE0254"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basedOn w:val="Fontepargpadro"/>
    <w:rsid w:val="00DE0254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qFormat/>
    <w:rsid w:val="00DE0254"/>
    <w:rPr>
      <w:rFonts w:eastAsia="Times New Roman" w:cs="Times New Roman"/>
      <w:bCs w:val="0"/>
      <w:i/>
      <w:iCs/>
      <w:color w:val="808080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3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ER_D\ricardo\Acad&#234;mico\Senai\PLP%20-%20Modelo%20Plano%20de%20Projeto%20-%20Triplice%20Restri&#231;&#227;o.dotx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PLP - Modelo Plano de Projeto - Triplice Restrição.dotx</Template>
  <TotalTime>105</TotalTime>
  <Pages>6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5482</CharactersWithSpaces>
  <SharedDoc>false</SharedDoc>
  <HLinks>
    <vt:vector size="204" baseType="variant">
      <vt:variant>
        <vt:i4>8585344</vt:i4>
      </vt:variant>
      <vt:variant>
        <vt:i4>188</vt:i4>
      </vt:variant>
      <vt:variant>
        <vt:i4>0</vt:i4>
      </vt:variant>
      <vt:variant>
        <vt:i4>5</vt:i4>
      </vt:variant>
      <vt:variant>
        <vt:lpwstr>COM - Modelo de Plano de Gerenciamento de Comunicação.doc</vt:lpwstr>
      </vt:variant>
      <vt:variant>
        <vt:lpwstr/>
      </vt:variant>
      <vt:variant>
        <vt:i4>1376276</vt:i4>
      </vt:variant>
      <vt:variant>
        <vt:i4>185</vt:i4>
      </vt:variant>
      <vt:variant>
        <vt:i4>0</vt:i4>
      </vt:variant>
      <vt:variant>
        <vt:i4>5</vt:i4>
      </vt:variant>
      <vt:variant>
        <vt:lpwstr>QLD - Modelo Plano Gerenciamento da Qualidade.doc</vt:lpwstr>
      </vt:variant>
      <vt:variant>
        <vt:lpwstr/>
      </vt:variant>
      <vt:variant>
        <vt:i4>3538979</vt:i4>
      </vt:variant>
      <vt:variant>
        <vt:i4>182</vt:i4>
      </vt:variant>
      <vt:variant>
        <vt:i4>0</vt:i4>
      </vt:variant>
      <vt:variant>
        <vt:i4>5</vt:i4>
      </vt:variant>
      <vt:variant>
        <vt:lpwstr>RIS - Modelo de Riscos.doc</vt:lpwstr>
      </vt:variant>
      <vt:variant>
        <vt:lpwstr/>
      </vt:variant>
      <vt:variant>
        <vt:i4>10879220</vt:i4>
      </vt:variant>
      <vt:variant>
        <vt:i4>179</vt:i4>
      </vt:variant>
      <vt:variant>
        <vt:i4>0</vt:i4>
      </vt:variant>
      <vt:variant>
        <vt:i4>5</vt:i4>
      </vt:variant>
      <vt:variant>
        <vt:lpwstr>RST - Modelo Restrições.doc</vt:lpwstr>
      </vt:variant>
      <vt:variant>
        <vt:lpwstr/>
      </vt:variant>
      <vt:variant>
        <vt:i4>7536679</vt:i4>
      </vt:variant>
      <vt:variant>
        <vt:i4>176</vt:i4>
      </vt:variant>
      <vt:variant>
        <vt:i4>0</vt:i4>
      </vt:variant>
      <vt:variant>
        <vt:i4>5</vt:i4>
      </vt:variant>
      <vt:variant>
        <vt:lpwstr>PMS - Modelo Premissas.doc</vt:lpwstr>
      </vt:variant>
      <vt:variant>
        <vt:lpwstr/>
      </vt:variant>
      <vt:variant>
        <vt:i4>5636179</vt:i4>
      </vt:variant>
      <vt:variant>
        <vt:i4>173</vt:i4>
      </vt:variant>
      <vt:variant>
        <vt:i4>0</vt:i4>
      </vt:variant>
      <vt:variant>
        <vt:i4>5</vt:i4>
      </vt:variant>
      <vt:variant>
        <vt:lpwstr>http://www.db1.com.br/treinamento</vt:lpwstr>
      </vt:variant>
      <vt:variant>
        <vt:lpwstr/>
      </vt:variant>
      <vt:variant>
        <vt:i4>1703984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_Toc294804687</vt:lpwstr>
      </vt:variant>
      <vt:variant>
        <vt:i4>1703984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_Toc294804686</vt:lpwstr>
      </vt:variant>
      <vt:variant>
        <vt:i4>1703984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_Toc294804685</vt:lpwstr>
      </vt:variant>
      <vt:variant>
        <vt:i4>1703984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_Toc294804684</vt:lpwstr>
      </vt:variant>
      <vt:variant>
        <vt:i4>1703984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_Toc294804683</vt:lpwstr>
      </vt:variant>
      <vt:variant>
        <vt:i4>1703984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_Toc294804682</vt:lpwstr>
      </vt:variant>
      <vt:variant>
        <vt:i4>1703984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_Toc294804681</vt:lpwstr>
      </vt:variant>
      <vt:variant>
        <vt:i4>1703984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_Toc294804680</vt:lpwstr>
      </vt:variant>
      <vt:variant>
        <vt:i4>1376304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_Toc294804679</vt:lpwstr>
      </vt:variant>
      <vt:variant>
        <vt:i4>1376304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_Toc294804678</vt:lpwstr>
      </vt:variant>
      <vt:variant>
        <vt:i4>1376304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_Toc294804677</vt:lpwstr>
      </vt:variant>
      <vt:variant>
        <vt:i4>1376304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_Toc294804676</vt:lpwstr>
      </vt:variant>
      <vt:variant>
        <vt:i4>1376304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_Toc294804675</vt:lpwstr>
      </vt:variant>
      <vt:variant>
        <vt:i4>1376304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_Toc294804674</vt:lpwstr>
      </vt:variant>
      <vt:variant>
        <vt:i4>1376304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_Toc294804673</vt:lpwstr>
      </vt:variant>
      <vt:variant>
        <vt:i4>1376304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_Toc294804672</vt:lpwstr>
      </vt:variant>
      <vt:variant>
        <vt:i4>1376304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_Toc294804671</vt:lpwstr>
      </vt:variant>
      <vt:variant>
        <vt:i4>1376304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_Toc294804670</vt:lpwstr>
      </vt:variant>
      <vt:variant>
        <vt:i4>1310768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_Toc294804669</vt:lpwstr>
      </vt:variant>
      <vt:variant>
        <vt:i4>1310768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_Toc294804668</vt:lpwstr>
      </vt:variant>
      <vt:variant>
        <vt:i4>1310768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_Toc294804667</vt:lpwstr>
      </vt:variant>
      <vt:variant>
        <vt:i4>1310768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_Toc294804666</vt:lpwstr>
      </vt:variant>
      <vt:variant>
        <vt:i4>1310768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_Toc294804665</vt:lpwstr>
      </vt:variant>
      <vt:variant>
        <vt:i4>1310768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_Toc294804664</vt:lpwstr>
      </vt:variant>
      <vt:variant>
        <vt:i4>1310768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_Toc294804663</vt:lpwstr>
      </vt:variant>
      <vt:variant>
        <vt:i4>1310768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_Toc294804662</vt:lpwstr>
      </vt:variant>
      <vt:variant>
        <vt:i4>1310768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_Toc294804661</vt:lpwstr>
      </vt:variant>
      <vt:variant>
        <vt:i4>1310768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_Toc294804660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creator>RicardoSatinVostro</dc:creator>
  <cp:lastModifiedBy>RicardoSatinVostro</cp:lastModifiedBy>
  <cp:revision>21</cp:revision>
  <cp:lastPrinted>2008-06-03T12:41:00Z</cp:lastPrinted>
  <dcterms:created xsi:type="dcterms:W3CDTF">2011-06-23T17:16:00Z</dcterms:created>
  <dcterms:modified xsi:type="dcterms:W3CDTF">2014-07-19T18:15:00Z</dcterms:modified>
</cp:coreProperties>
</file>