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074" w:rsidRDefault="00124074">
      <w:r>
        <w:t>Elaborada por:__________________________________________Local Reunião:______________________</w:t>
      </w:r>
    </w:p>
    <w:p w:rsidR="00124074" w:rsidRDefault="00124074"/>
    <w:p w:rsidR="00124074" w:rsidRDefault="00124074">
      <w:r>
        <w:t>Data da Reunião:_____________________________</w:t>
      </w:r>
      <w:proofErr w:type="spellStart"/>
      <w:r>
        <w:t>Hr</w:t>
      </w:r>
      <w:proofErr w:type="spellEnd"/>
      <w:r>
        <w:t>. Inicio:_____________</w:t>
      </w:r>
      <w:proofErr w:type="spellStart"/>
      <w:r>
        <w:t>Hr</w:t>
      </w:r>
      <w:proofErr w:type="spellEnd"/>
      <w:r>
        <w:t>. Final:________________</w:t>
      </w:r>
    </w:p>
    <w:p w:rsidR="00124074" w:rsidRDefault="00124074"/>
    <w:p w:rsidR="00124074" w:rsidRDefault="00124074">
      <w:r>
        <w:t>Período Analisado:_________________</w:t>
      </w:r>
    </w:p>
    <w:p w:rsidR="00124074" w:rsidRDefault="00124074"/>
    <w:p w:rsidR="00124074" w:rsidRDefault="00124074" w:rsidP="00124074">
      <w:pPr>
        <w:numPr>
          <w:ilvl w:val="0"/>
          <w:numId w:val="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Pauta</w:t>
      </w:r>
    </w:p>
    <w:p w:rsidR="008F473A" w:rsidRDefault="008F473A" w:rsidP="008F473A">
      <w:pPr>
        <w:ind w:left="360"/>
        <w:rPr>
          <w:b/>
          <w:sz w:val="22"/>
          <w:szCs w:val="22"/>
        </w:rPr>
      </w:pPr>
    </w:p>
    <w:p w:rsidR="00124074" w:rsidRPr="00A700BD" w:rsidRDefault="00124074" w:rsidP="00124074">
      <w:pPr>
        <w:numPr>
          <w:ilvl w:val="0"/>
          <w:numId w:val="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Acompanhamento do Cronograma</w:t>
      </w:r>
    </w:p>
    <w:p w:rsidR="007A541A" w:rsidRPr="00124074" w:rsidRDefault="00124074" w:rsidP="00124074">
      <w:pPr>
        <w:ind w:left="360"/>
        <w:rPr>
          <w:i/>
          <w:color w:val="FF0000"/>
        </w:rPr>
      </w:pPr>
      <w:r w:rsidRPr="00124074">
        <w:rPr>
          <w:i/>
          <w:color w:val="FF0000"/>
        </w:rPr>
        <w:t>Acrescente aqui uma posição dos marcos do projeto (marco, previsto x realizado)</w:t>
      </w:r>
    </w:p>
    <w:p w:rsidR="00124074" w:rsidRPr="00A700BD" w:rsidRDefault="00124074" w:rsidP="00124074">
      <w:pPr>
        <w:numPr>
          <w:ilvl w:val="0"/>
          <w:numId w:val="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Indicadores do Projeto</w:t>
      </w:r>
    </w:p>
    <w:p w:rsidR="00124074" w:rsidRPr="00124074" w:rsidRDefault="00124074" w:rsidP="00124074">
      <w:pPr>
        <w:pStyle w:val="PargrafodaLista"/>
        <w:ind w:left="360"/>
        <w:rPr>
          <w:i/>
          <w:color w:val="FF0000"/>
        </w:rPr>
      </w:pPr>
      <w:r w:rsidRPr="00124074">
        <w:rPr>
          <w:i/>
          <w:color w:val="FF0000"/>
        </w:rPr>
        <w:t xml:space="preserve">Acrescente aqui </w:t>
      </w:r>
      <w:r>
        <w:rPr>
          <w:i/>
          <w:color w:val="FF0000"/>
        </w:rPr>
        <w:t xml:space="preserve">os indicadores de </w:t>
      </w:r>
      <w:proofErr w:type="gramStart"/>
      <w:r>
        <w:rPr>
          <w:i/>
          <w:color w:val="FF0000"/>
        </w:rPr>
        <w:t>performance</w:t>
      </w:r>
      <w:proofErr w:type="gramEnd"/>
      <w:r>
        <w:rPr>
          <w:i/>
          <w:color w:val="FF0000"/>
        </w:rPr>
        <w:t xml:space="preserve"> do projeto </w:t>
      </w:r>
    </w:p>
    <w:p w:rsidR="00734332" w:rsidRPr="00A700BD" w:rsidRDefault="00734332" w:rsidP="00734332">
      <w:pPr>
        <w:numPr>
          <w:ilvl w:val="0"/>
          <w:numId w:val="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Deliberações da Reunião</w:t>
      </w:r>
    </w:p>
    <w:p w:rsidR="00734332" w:rsidRPr="00124074" w:rsidRDefault="00734332" w:rsidP="00734332">
      <w:pPr>
        <w:pStyle w:val="PargrafodaLista"/>
        <w:ind w:left="360"/>
        <w:rPr>
          <w:i/>
          <w:color w:val="FF0000"/>
        </w:rPr>
      </w:pPr>
      <w:r w:rsidRPr="00124074">
        <w:rPr>
          <w:i/>
          <w:color w:val="FF0000"/>
        </w:rPr>
        <w:t xml:space="preserve">Acrescente </w:t>
      </w:r>
      <w:r>
        <w:rPr>
          <w:i/>
          <w:color w:val="FF0000"/>
        </w:rPr>
        <w:t>aqui as decisões que foram deliberadas na reunião.</w:t>
      </w:r>
    </w:p>
    <w:p w:rsidR="00124074" w:rsidRDefault="00124074"/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18"/>
        <w:gridCol w:w="6623"/>
        <w:gridCol w:w="1276"/>
        <w:gridCol w:w="992"/>
      </w:tblGrid>
      <w:tr w:rsidR="00E44438" w:rsidTr="00E44438">
        <w:trPr>
          <w:trHeight w:val="251"/>
        </w:trPr>
        <w:tc>
          <w:tcPr>
            <w:tcW w:w="9709" w:type="dxa"/>
            <w:gridSpan w:val="4"/>
            <w:shd w:val="clear" w:color="000000" w:fill="D99594" w:themeFill="accent2" w:themeFillTint="99"/>
          </w:tcPr>
          <w:p w:rsidR="00E44438" w:rsidRPr="00E44438" w:rsidRDefault="00E44438" w:rsidP="00E44438">
            <w:pPr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Plano de Ação da Reunião</w:t>
            </w:r>
          </w:p>
        </w:tc>
      </w:tr>
      <w:tr w:rsidR="00E44438" w:rsidTr="00E44438">
        <w:trPr>
          <w:trHeight w:val="251"/>
        </w:trPr>
        <w:tc>
          <w:tcPr>
            <w:tcW w:w="818" w:type="dxa"/>
            <w:shd w:val="clear" w:color="000000" w:fill="D99594" w:themeFill="accent2" w:themeFillTint="99"/>
          </w:tcPr>
          <w:p w:rsidR="00E44438" w:rsidRDefault="00E44438" w:rsidP="00772B09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623" w:type="dxa"/>
            <w:shd w:val="clear" w:color="000000" w:fill="D99594" w:themeFill="accent2" w:themeFillTint="99"/>
          </w:tcPr>
          <w:p w:rsidR="00E44438" w:rsidRDefault="00E44438" w:rsidP="00772B09">
            <w:pPr>
              <w:rPr>
                <w:b/>
              </w:rPr>
            </w:pPr>
            <w:r>
              <w:rPr>
                <w:b/>
              </w:rPr>
              <w:t>Ação/Definição</w:t>
            </w:r>
          </w:p>
        </w:tc>
        <w:tc>
          <w:tcPr>
            <w:tcW w:w="1276" w:type="dxa"/>
            <w:shd w:val="clear" w:color="000000" w:fill="D99594" w:themeFill="accent2" w:themeFillTint="99"/>
          </w:tcPr>
          <w:p w:rsidR="00E44438" w:rsidRDefault="00E44438" w:rsidP="00772B09">
            <w:pPr>
              <w:rPr>
                <w:b/>
              </w:rPr>
            </w:pPr>
            <w:r>
              <w:rPr>
                <w:b/>
              </w:rPr>
              <w:t>Quem</w:t>
            </w:r>
          </w:p>
        </w:tc>
        <w:tc>
          <w:tcPr>
            <w:tcW w:w="992" w:type="dxa"/>
            <w:shd w:val="clear" w:color="000000" w:fill="D99594" w:themeFill="accent2" w:themeFillTint="99"/>
          </w:tcPr>
          <w:p w:rsidR="00E44438" w:rsidRDefault="00E44438" w:rsidP="00772B09">
            <w:pPr>
              <w:rPr>
                <w:b/>
              </w:rPr>
            </w:pPr>
            <w:r>
              <w:rPr>
                <w:b/>
              </w:rPr>
              <w:t>Quando</w:t>
            </w:r>
          </w:p>
        </w:tc>
      </w:tr>
      <w:tr w:rsidR="00E44438" w:rsidTr="00E44438">
        <w:trPr>
          <w:trHeight w:val="251"/>
        </w:trPr>
        <w:tc>
          <w:tcPr>
            <w:tcW w:w="818" w:type="dxa"/>
          </w:tcPr>
          <w:p w:rsidR="00E44438" w:rsidRDefault="00E44438" w:rsidP="00772B09">
            <w:proofErr w:type="gramStart"/>
            <w:r>
              <w:t>1</w:t>
            </w:r>
            <w:proofErr w:type="gramEnd"/>
          </w:p>
        </w:tc>
        <w:tc>
          <w:tcPr>
            <w:tcW w:w="6623" w:type="dxa"/>
          </w:tcPr>
          <w:p w:rsidR="00E44438" w:rsidRPr="00AF3A93" w:rsidRDefault="00E44438" w:rsidP="005124A4"/>
        </w:tc>
        <w:tc>
          <w:tcPr>
            <w:tcW w:w="1276" w:type="dxa"/>
          </w:tcPr>
          <w:p w:rsidR="00E44438" w:rsidRDefault="00E44438" w:rsidP="00772B09">
            <w:pPr>
              <w:rPr>
                <w:rFonts w:cs="Tahoma"/>
              </w:rPr>
            </w:pPr>
          </w:p>
        </w:tc>
        <w:tc>
          <w:tcPr>
            <w:tcW w:w="992" w:type="dxa"/>
          </w:tcPr>
          <w:p w:rsidR="00E44438" w:rsidRDefault="00E44438" w:rsidP="003D1B35">
            <w:pPr>
              <w:rPr>
                <w:rFonts w:cs="Tahoma"/>
              </w:rPr>
            </w:pPr>
          </w:p>
        </w:tc>
      </w:tr>
      <w:tr w:rsidR="00E44438" w:rsidTr="00E44438">
        <w:trPr>
          <w:trHeight w:val="251"/>
        </w:trPr>
        <w:tc>
          <w:tcPr>
            <w:tcW w:w="818" w:type="dxa"/>
          </w:tcPr>
          <w:p w:rsidR="00E44438" w:rsidRDefault="00E44438" w:rsidP="00772B09">
            <w:proofErr w:type="gramStart"/>
            <w:r>
              <w:t>2</w:t>
            </w:r>
            <w:proofErr w:type="gramEnd"/>
          </w:p>
        </w:tc>
        <w:tc>
          <w:tcPr>
            <w:tcW w:w="6623" w:type="dxa"/>
          </w:tcPr>
          <w:p w:rsidR="00E44438" w:rsidRDefault="00E44438" w:rsidP="009C0B8B"/>
        </w:tc>
        <w:tc>
          <w:tcPr>
            <w:tcW w:w="1276" w:type="dxa"/>
          </w:tcPr>
          <w:p w:rsidR="00E44438" w:rsidRDefault="00E44438" w:rsidP="00772B09">
            <w:pPr>
              <w:rPr>
                <w:rFonts w:cs="Tahoma"/>
              </w:rPr>
            </w:pPr>
          </w:p>
        </w:tc>
        <w:tc>
          <w:tcPr>
            <w:tcW w:w="992" w:type="dxa"/>
          </w:tcPr>
          <w:p w:rsidR="00E44438" w:rsidRDefault="00E44438" w:rsidP="003D1B35">
            <w:pPr>
              <w:rPr>
                <w:rFonts w:cs="Tahoma"/>
              </w:rPr>
            </w:pPr>
          </w:p>
        </w:tc>
      </w:tr>
    </w:tbl>
    <w:p w:rsidR="002F3A7C" w:rsidRDefault="002F3A7C"/>
    <w:p w:rsidR="0052728F" w:rsidRDefault="0052728F">
      <w:pPr>
        <w:pStyle w:val="Cabealho"/>
        <w:tabs>
          <w:tab w:val="clear" w:pos="4320"/>
          <w:tab w:val="clear" w:pos="864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5"/>
        <w:gridCol w:w="1122"/>
        <w:gridCol w:w="3912"/>
      </w:tblGrid>
      <w:tr w:rsidR="0071367F" w:rsidTr="00E44438">
        <w:tc>
          <w:tcPr>
            <w:tcW w:w="9779" w:type="dxa"/>
            <w:gridSpan w:val="3"/>
            <w:shd w:val="clear" w:color="000000" w:fill="D99594" w:themeFill="accent2" w:themeFillTint="99"/>
          </w:tcPr>
          <w:p w:rsidR="0071367F" w:rsidRPr="00A700BD" w:rsidRDefault="0071367F" w:rsidP="00BB1910">
            <w:pPr>
              <w:numPr>
                <w:ilvl w:val="0"/>
                <w:numId w:val="6"/>
              </w:numPr>
              <w:ind w:left="0" w:firstLine="0"/>
              <w:rPr>
                <w:b/>
                <w:sz w:val="22"/>
                <w:szCs w:val="22"/>
              </w:rPr>
            </w:pPr>
            <w:bookmarkStart w:id="0" w:name="_Ref216840267"/>
            <w:r>
              <w:rPr>
                <w:b/>
                <w:sz w:val="22"/>
                <w:szCs w:val="22"/>
              </w:rPr>
              <w:t>Riscos Evidenciados</w:t>
            </w:r>
            <w:bookmarkEnd w:id="0"/>
          </w:p>
        </w:tc>
      </w:tr>
      <w:tr w:rsidR="0071367F" w:rsidTr="00E44438">
        <w:tc>
          <w:tcPr>
            <w:tcW w:w="4745" w:type="dxa"/>
            <w:shd w:val="clear" w:color="000000" w:fill="D99594" w:themeFill="accent2" w:themeFillTint="99"/>
            <w:vAlign w:val="center"/>
          </w:tcPr>
          <w:p w:rsidR="0071367F" w:rsidRDefault="0071367F" w:rsidP="00BB1910">
            <w:pPr>
              <w:jc w:val="center"/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1122" w:type="dxa"/>
            <w:shd w:val="clear" w:color="000000" w:fill="D99594" w:themeFill="accent2" w:themeFillTint="99"/>
          </w:tcPr>
          <w:p w:rsidR="0071367F" w:rsidRDefault="0071367F" w:rsidP="00BB19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Prob</w:t>
            </w:r>
            <w:proofErr w:type="spellEnd"/>
            <w:r>
              <w:rPr>
                <w:b/>
              </w:rPr>
              <w:t xml:space="preserve"> x Impacto</w:t>
            </w:r>
          </w:p>
        </w:tc>
        <w:tc>
          <w:tcPr>
            <w:tcW w:w="3912" w:type="dxa"/>
            <w:shd w:val="clear" w:color="000000" w:fill="D99594" w:themeFill="accent2" w:themeFillTint="99"/>
            <w:vAlign w:val="center"/>
          </w:tcPr>
          <w:p w:rsidR="0071367F" w:rsidRDefault="0071367F" w:rsidP="00BB1910">
            <w:pPr>
              <w:jc w:val="center"/>
              <w:rPr>
                <w:b/>
              </w:rPr>
            </w:pPr>
            <w:r>
              <w:rPr>
                <w:b/>
              </w:rPr>
              <w:t>Ação Prevista</w:t>
            </w:r>
          </w:p>
        </w:tc>
      </w:tr>
      <w:tr w:rsidR="0055368B" w:rsidTr="00BB1910">
        <w:tc>
          <w:tcPr>
            <w:tcW w:w="4745" w:type="dxa"/>
          </w:tcPr>
          <w:p w:rsidR="0055368B" w:rsidRDefault="0055368B" w:rsidP="00BB1910">
            <w:pPr>
              <w:jc w:val="both"/>
              <w:rPr>
                <w:snapToGrid w:val="0"/>
              </w:rPr>
            </w:pPr>
          </w:p>
        </w:tc>
        <w:tc>
          <w:tcPr>
            <w:tcW w:w="1122" w:type="dxa"/>
          </w:tcPr>
          <w:p w:rsidR="0055368B" w:rsidRDefault="0055368B" w:rsidP="00BB1910"/>
        </w:tc>
        <w:tc>
          <w:tcPr>
            <w:tcW w:w="3912" w:type="dxa"/>
          </w:tcPr>
          <w:p w:rsidR="0055368B" w:rsidRPr="00542398" w:rsidRDefault="0055368B" w:rsidP="002562C4">
            <w:pPr>
              <w:jc w:val="both"/>
            </w:pPr>
          </w:p>
        </w:tc>
      </w:tr>
      <w:tr w:rsidR="00FE6F9A" w:rsidTr="00BB1910">
        <w:tc>
          <w:tcPr>
            <w:tcW w:w="4745" w:type="dxa"/>
          </w:tcPr>
          <w:p w:rsidR="00FE6F9A" w:rsidRDefault="00FE6F9A" w:rsidP="00FE6F9A">
            <w:pPr>
              <w:jc w:val="both"/>
              <w:rPr>
                <w:snapToGrid w:val="0"/>
              </w:rPr>
            </w:pPr>
          </w:p>
        </w:tc>
        <w:tc>
          <w:tcPr>
            <w:tcW w:w="1122" w:type="dxa"/>
          </w:tcPr>
          <w:p w:rsidR="00FE6F9A" w:rsidRDefault="00FE6F9A" w:rsidP="00BB1910"/>
        </w:tc>
        <w:tc>
          <w:tcPr>
            <w:tcW w:w="3912" w:type="dxa"/>
          </w:tcPr>
          <w:p w:rsidR="00FE6F9A" w:rsidRDefault="00FE6F9A" w:rsidP="002562C4">
            <w:pPr>
              <w:jc w:val="both"/>
            </w:pPr>
          </w:p>
        </w:tc>
      </w:tr>
    </w:tbl>
    <w:p w:rsidR="008F473A" w:rsidRDefault="008F473A"/>
    <w:p w:rsidR="008F473A" w:rsidRPr="008F473A" w:rsidRDefault="008F473A" w:rsidP="008F473A">
      <w:pPr>
        <w:numPr>
          <w:ilvl w:val="0"/>
          <w:numId w:val="6"/>
        </w:numPr>
        <w:rPr>
          <w:rFonts w:ascii="Arial" w:hAnsi="Arial"/>
          <w:b/>
          <w:sz w:val="22"/>
          <w:szCs w:val="22"/>
        </w:rPr>
      </w:pPr>
      <w:r>
        <w:rPr>
          <w:b/>
          <w:sz w:val="22"/>
          <w:szCs w:val="22"/>
        </w:rPr>
        <w:t>Participantes Presentes:</w:t>
      </w:r>
    </w:p>
    <w:p w:rsidR="008F473A" w:rsidRPr="008F473A" w:rsidRDefault="008F473A" w:rsidP="008F473A">
      <w:pPr>
        <w:ind w:left="360"/>
        <w:rPr>
          <w:rFonts w:ascii="Arial" w:hAnsi="Arial"/>
          <w:b/>
          <w:sz w:val="22"/>
          <w:szCs w:val="22"/>
        </w:rPr>
      </w:pPr>
    </w:p>
    <w:p w:rsidR="008F473A" w:rsidRPr="008F473A" w:rsidRDefault="008F473A" w:rsidP="008F473A">
      <w:pPr>
        <w:ind w:left="360"/>
        <w:rPr>
          <w:rFonts w:ascii="Arial" w:hAnsi="Arial"/>
          <w:b/>
          <w:sz w:val="22"/>
          <w:szCs w:val="22"/>
        </w:rPr>
      </w:pPr>
    </w:p>
    <w:p w:rsidR="008F473A" w:rsidRPr="00A700BD" w:rsidRDefault="008F473A" w:rsidP="008F473A">
      <w:pPr>
        <w:numPr>
          <w:ilvl w:val="0"/>
          <w:numId w:val="6"/>
        </w:numPr>
        <w:rPr>
          <w:rFonts w:ascii="Arial" w:hAnsi="Arial"/>
          <w:b/>
          <w:sz w:val="22"/>
          <w:szCs w:val="22"/>
        </w:rPr>
      </w:pPr>
      <w:r>
        <w:rPr>
          <w:b/>
          <w:sz w:val="22"/>
          <w:szCs w:val="22"/>
        </w:rPr>
        <w:t>Ausentes:</w:t>
      </w:r>
    </w:p>
    <w:p w:rsidR="008F473A" w:rsidRDefault="008F473A"/>
    <w:sectPr w:rsidR="008F473A" w:rsidSect="00734642">
      <w:headerReference w:type="default" r:id="rId7"/>
      <w:footerReference w:type="default" r:id="rId8"/>
      <w:pgSz w:w="11907" w:h="16840" w:code="9"/>
      <w:pgMar w:top="1134" w:right="1134" w:bottom="1134" w:left="1134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F4E" w:rsidRDefault="00C10F4E">
      <w:r>
        <w:separator/>
      </w:r>
    </w:p>
  </w:endnote>
  <w:endnote w:type="continuationSeparator" w:id="0">
    <w:p w:rsidR="00C10F4E" w:rsidRDefault="00C10F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Cn BT">
    <w:altName w:val="Franklin Gothic Medium Cond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143" w:rsidRPr="008F473A" w:rsidRDefault="00A05368" w:rsidP="008F473A">
    <w:pPr>
      <w:pStyle w:val="Rodap"/>
      <w:tabs>
        <w:tab w:val="center" w:pos="5387"/>
        <w:tab w:val="right" w:pos="10773"/>
      </w:tabs>
      <w:rPr>
        <w:rFonts w:ascii="Zurich XCn BT" w:hAnsi="Zurich XCn BT"/>
        <w:sz w:val="16"/>
      </w:rPr>
    </w:pPr>
    <w:r>
      <w:rPr>
        <w:rStyle w:val="Nmerodepgina"/>
        <w:rFonts w:ascii="Zurich XCn BT" w:hAnsi="Zurich XCn BT"/>
        <w:sz w:val="16"/>
      </w:rPr>
      <w:t>Reunião de Progresso</w:t>
    </w:r>
    <w:r w:rsidR="008F473A">
      <w:rPr>
        <w:rStyle w:val="Nmerodepgina"/>
        <w:rFonts w:ascii="Zurich XCn BT" w:hAnsi="Zurich XCn BT"/>
        <w:sz w:val="16"/>
      </w:rPr>
      <w:t xml:space="preserve"> / Ricardo F. P. Satin, </w:t>
    </w:r>
    <w:proofErr w:type="gramStart"/>
    <w:r w:rsidR="008F473A">
      <w:rPr>
        <w:rStyle w:val="Nmerodepgina"/>
        <w:rFonts w:ascii="Zurich XCn BT" w:hAnsi="Zurich XCn BT"/>
        <w:sz w:val="16"/>
      </w:rPr>
      <w:t>ITIL,</w:t>
    </w:r>
    <w:proofErr w:type="gramEnd"/>
    <w:r w:rsidR="008F473A">
      <w:rPr>
        <w:rStyle w:val="Nmerodepgina"/>
        <w:rFonts w:ascii="Zurich XCn BT" w:hAnsi="Zurich XCn BT"/>
        <w:sz w:val="16"/>
      </w:rPr>
      <w:t>MBA,PMP</w:t>
    </w:r>
  </w:p>
  <w:p w:rsidR="00237143" w:rsidRDefault="00237143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F4E" w:rsidRDefault="00C10F4E">
      <w:r>
        <w:separator/>
      </w:r>
    </w:p>
  </w:footnote>
  <w:footnote w:type="continuationSeparator" w:id="0">
    <w:p w:rsidR="00C10F4E" w:rsidRDefault="00C10F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ayout w:type="fixed"/>
      <w:tblLook w:val="04A0"/>
    </w:tblPr>
    <w:tblGrid>
      <w:gridCol w:w="959"/>
      <w:gridCol w:w="7229"/>
      <w:gridCol w:w="1591"/>
    </w:tblGrid>
    <w:tr w:rsidR="00124074" w:rsidTr="00D911D8">
      <w:tc>
        <w:tcPr>
          <w:tcW w:w="959" w:type="dxa"/>
        </w:tcPr>
        <w:p w:rsidR="00124074" w:rsidRDefault="00A05368" w:rsidP="00D911D8">
          <w:pPr>
            <w:pStyle w:val="Cabealho"/>
          </w:pPr>
          <w:r>
            <w:rPr>
              <w:noProof/>
            </w:rPr>
            <w:t>LOGO</w:t>
          </w:r>
        </w:p>
      </w:tc>
      <w:tc>
        <w:tcPr>
          <w:tcW w:w="7229" w:type="dxa"/>
        </w:tcPr>
        <w:p w:rsidR="00124074" w:rsidRPr="005E06C6" w:rsidRDefault="00124074" w:rsidP="00D911D8">
          <w:pPr>
            <w:pStyle w:val="Cabealho"/>
            <w:jc w:val="center"/>
            <w:rPr>
              <w:b/>
            </w:rPr>
          </w:pPr>
          <w:r>
            <w:rPr>
              <w:b/>
            </w:rPr>
            <w:t>Ata de Reunião de Progresso</w:t>
          </w:r>
        </w:p>
      </w:tc>
      <w:tc>
        <w:tcPr>
          <w:tcW w:w="1591" w:type="dxa"/>
        </w:tcPr>
        <w:p w:rsidR="00124074" w:rsidRDefault="00124074" w:rsidP="00D911D8">
          <w:pPr>
            <w:pStyle w:val="Cabealho"/>
          </w:pPr>
          <w:r>
            <w:t>@</w:t>
          </w:r>
          <w:proofErr w:type="spellStart"/>
          <w:r>
            <w:t>ricardosatin</w:t>
          </w:r>
          <w:proofErr w:type="spellEnd"/>
        </w:p>
      </w:tc>
    </w:tr>
  </w:tbl>
  <w:p w:rsidR="00237143" w:rsidRDefault="0023714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7F9F"/>
    <w:multiLevelType w:val="hybridMultilevel"/>
    <w:tmpl w:val="9990A56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5B1577"/>
    <w:multiLevelType w:val="hybridMultilevel"/>
    <w:tmpl w:val="3C2CDB1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B0251EB"/>
    <w:multiLevelType w:val="hybridMultilevel"/>
    <w:tmpl w:val="76DA12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847E6"/>
    <w:multiLevelType w:val="hybridMultilevel"/>
    <w:tmpl w:val="2AE851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D62C4"/>
    <w:multiLevelType w:val="hybridMultilevel"/>
    <w:tmpl w:val="D1C290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04735"/>
    <w:multiLevelType w:val="hybridMultilevel"/>
    <w:tmpl w:val="7F961E5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B029C2"/>
    <w:multiLevelType w:val="hybridMultilevel"/>
    <w:tmpl w:val="555635A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0B7059"/>
    <w:multiLevelType w:val="singleLevel"/>
    <w:tmpl w:val="18B8AF68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3C0720D5"/>
    <w:multiLevelType w:val="singleLevel"/>
    <w:tmpl w:val="18B8AF68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>
    <w:nsid w:val="3C5F4675"/>
    <w:multiLevelType w:val="hybridMultilevel"/>
    <w:tmpl w:val="4D6EE2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035F3D"/>
    <w:multiLevelType w:val="hybridMultilevel"/>
    <w:tmpl w:val="DBC6C2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11B8E"/>
    <w:multiLevelType w:val="hybridMultilevel"/>
    <w:tmpl w:val="2AE851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314ED"/>
    <w:multiLevelType w:val="hybridMultilevel"/>
    <w:tmpl w:val="EC54D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D5E48"/>
    <w:multiLevelType w:val="hybridMultilevel"/>
    <w:tmpl w:val="EE98FA5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34673EB"/>
    <w:multiLevelType w:val="multilevel"/>
    <w:tmpl w:val="FC3E92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Tahoma" w:hAnsi="Tahoma" w:hint="default"/>
        <w:b/>
        <w:i w:val="0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ahoma" w:hAnsi="Tahoma" w:hint="default"/>
        <w:b/>
        <w:i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54E23184"/>
    <w:multiLevelType w:val="hybridMultilevel"/>
    <w:tmpl w:val="DBC6C2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24B73"/>
    <w:multiLevelType w:val="hybridMultilevel"/>
    <w:tmpl w:val="2D2698B6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9572863"/>
    <w:multiLevelType w:val="multilevel"/>
    <w:tmpl w:val="87F09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5A4001D7"/>
    <w:multiLevelType w:val="hybridMultilevel"/>
    <w:tmpl w:val="7D4A27DC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DCB0D8C"/>
    <w:multiLevelType w:val="hybridMultilevel"/>
    <w:tmpl w:val="A27ACC8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27626"/>
    <w:multiLevelType w:val="hybridMultilevel"/>
    <w:tmpl w:val="A27ACC8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1747ED"/>
    <w:multiLevelType w:val="singleLevel"/>
    <w:tmpl w:val="8BA4B242"/>
    <w:lvl w:ilvl="0">
      <w:start w:val="1"/>
      <w:numFmt w:val="upperRoman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</w:abstractNum>
  <w:abstractNum w:abstractNumId="22">
    <w:nsid w:val="644C05B1"/>
    <w:multiLevelType w:val="hybridMultilevel"/>
    <w:tmpl w:val="E61A1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4D5299"/>
    <w:multiLevelType w:val="hybridMultilevel"/>
    <w:tmpl w:val="069E177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051DB0"/>
    <w:multiLevelType w:val="hybridMultilevel"/>
    <w:tmpl w:val="9C8AD5AA"/>
    <w:lvl w:ilvl="0" w:tplc="BF7808D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E70C2B"/>
    <w:multiLevelType w:val="hybridMultilevel"/>
    <w:tmpl w:val="7CE0FC52"/>
    <w:lvl w:ilvl="0" w:tplc="DD189D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8D2DD2"/>
    <w:multiLevelType w:val="singleLevel"/>
    <w:tmpl w:val="B308AE64"/>
    <w:lvl w:ilvl="0">
      <w:start w:val="1"/>
      <w:numFmt w:val="bullet"/>
      <w:lvlText w:val=""/>
      <w:lvlJc w:val="left"/>
      <w:pPr>
        <w:tabs>
          <w:tab w:val="num" w:pos="530"/>
        </w:tabs>
        <w:ind w:left="454" w:hanging="284"/>
      </w:pPr>
      <w:rPr>
        <w:rFonts w:ascii="Symbol" w:hAnsi="Symbol" w:hint="default"/>
      </w:rPr>
    </w:lvl>
  </w:abstractNum>
  <w:abstractNum w:abstractNumId="27">
    <w:nsid w:val="78843964"/>
    <w:multiLevelType w:val="hybridMultilevel"/>
    <w:tmpl w:val="E2544D2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A34A6"/>
    <w:multiLevelType w:val="hybridMultilevel"/>
    <w:tmpl w:val="206AE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967187"/>
    <w:multiLevelType w:val="hybridMultilevel"/>
    <w:tmpl w:val="1E4CC79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6"/>
  </w:num>
  <w:num w:numId="6">
    <w:abstractNumId w:val="14"/>
  </w:num>
  <w:num w:numId="7">
    <w:abstractNumId w:val="17"/>
  </w:num>
  <w:num w:numId="8">
    <w:abstractNumId w:val="25"/>
  </w:num>
  <w:num w:numId="9">
    <w:abstractNumId w:val="13"/>
  </w:num>
  <w:num w:numId="10">
    <w:abstractNumId w:val="7"/>
  </w:num>
  <w:num w:numId="11">
    <w:abstractNumId w:val="8"/>
  </w:num>
  <w:num w:numId="12">
    <w:abstractNumId w:val="29"/>
  </w:num>
  <w:num w:numId="13">
    <w:abstractNumId w:val="1"/>
  </w:num>
  <w:num w:numId="14">
    <w:abstractNumId w:val="6"/>
  </w:num>
  <w:num w:numId="15">
    <w:abstractNumId w:val="27"/>
  </w:num>
  <w:num w:numId="16">
    <w:abstractNumId w:val="16"/>
  </w:num>
  <w:num w:numId="17">
    <w:abstractNumId w:val="5"/>
  </w:num>
  <w:num w:numId="18">
    <w:abstractNumId w:val="9"/>
  </w:num>
  <w:num w:numId="19">
    <w:abstractNumId w:val="24"/>
  </w:num>
  <w:num w:numId="20">
    <w:abstractNumId w:val="4"/>
  </w:num>
  <w:num w:numId="21">
    <w:abstractNumId w:val="22"/>
  </w:num>
  <w:num w:numId="22">
    <w:abstractNumId w:val="12"/>
  </w:num>
  <w:num w:numId="23">
    <w:abstractNumId w:val="28"/>
  </w:num>
  <w:num w:numId="24">
    <w:abstractNumId w:val="2"/>
  </w:num>
  <w:num w:numId="25">
    <w:abstractNumId w:val="10"/>
  </w:num>
  <w:num w:numId="26">
    <w:abstractNumId w:val="20"/>
  </w:num>
  <w:num w:numId="27">
    <w:abstractNumId w:val="15"/>
  </w:num>
  <w:num w:numId="28">
    <w:abstractNumId w:val="3"/>
  </w:num>
  <w:num w:numId="29">
    <w:abstractNumId w:val="19"/>
  </w:num>
  <w:num w:numId="30">
    <w:abstractNumId w:val="0"/>
  </w:num>
  <w:num w:numId="31">
    <w:abstractNumId w:val="23"/>
  </w:num>
  <w:num w:numId="32">
    <w:abstractNumId w:val="11"/>
  </w:num>
  <w:num w:numId="3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stylePaneFormatFilter w:val="3F01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629E"/>
    <w:rsid w:val="00002EE0"/>
    <w:rsid w:val="00010ADB"/>
    <w:rsid w:val="000119BF"/>
    <w:rsid w:val="000120F7"/>
    <w:rsid w:val="00026DC2"/>
    <w:rsid w:val="00033833"/>
    <w:rsid w:val="00033C4A"/>
    <w:rsid w:val="00035D24"/>
    <w:rsid w:val="00035F06"/>
    <w:rsid w:val="00040E3E"/>
    <w:rsid w:val="0004110B"/>
    <w:rsid w:val="000428B4"/>
    <w:rsid w:val="00053E21"/>
    <w:rsid w:val="0005402D"/>
    <w:rsid w:val="00055F55"/>
    <w:rsid w:val="00060FB3"/>
    <w:rsid w:val="00061BDB"/>
    <w:rsid w:val="000658C3"/>
    <w:rsid w:val="000670AD"/>
    <w:rsid w:val="00073CBD"/>
    <w:rsid w:val="00075E53"/>
    <w:rsid w:val="0007650A"/>
    <w:rsid w:val="00086F87"/>
    <w:rsid w:val="000905F1"/>
    <w:rsid w:val="00091239"/>
    <w:rsid w:val="00091B02"/>
    <w:rsid w:val="000958DC"/>
    <w:rsid w:val="00097D4B"/>
    <w:rsid w:val="00097D87"/>
    <w:rsid w:val="000A4593"/>
    <w:rsid w:val="000A5459"/>
    <w:rsid w:val="000A5CDC"/>
    <w:rsid w:val="000B074F"/>
    <w:rsid w:val="000B18C8"/>
    <w:rsid w:val="000B1D76"/>
    <w:rsid w:val="000B2D2F"/>
    <w:rsid w:val="000B4E0B"/>
    <w:rsid w:val="000B6EDD"/>
    <w:rsid w:val="000C01FF"/>
    <w:rsid w:val="000C1899"/>
    <w:rsid w:val="000C2C88"/>
    <w:rsid w:val="000C4EBB"/>
    <w:rsid w:val="000D162B"/>
    <w:rsid w:val="000D187B"/>
    <w:rsid w:val="000D26D2"/>
    <w:rsid w:val="000D2908"/>
    <w:rsid w:val="000D326A"/>
    <w:rsid w:val="000E0F4F"/>
    <w:rsid w:val="000E6FF8"/>
    <w:rsid w:val="000F30DD"/>
    <w:rsid w:val="000F4F30"/>
    <w:rsid w:val="000F6042"/>
    <w:rsid w:val="00100553"/>
    <w:rsid w:val="00103F55"/>
    <w:rsid w:val="001119D8"/>
    <w:rsid w:val="0011778F"/>
    <w:rsid w:val="00122B82"/>
    <w:rsid w:val="00124074"/>
    <w:rsid w:val="00124B0B"/>
    <w:rsid w:val="001251E9"/>
    <w:rsid w:val="00126362"/>
    <w:rsid w:val="00130AF8"/>
    <w:rsid w:val="00130BE1"/>
    <w:rsid w:val="00131CFB"/>
    <w:rsid w:val="00132BB3"/>
    <w:rsid w:val="001339ED"/>
    <w:rsid w:val="00143C03"/>
    <w:rsid w:val="0014482C"/>
    <w:rsid w:val="00145F63"/>
    <w:rsid w:val="00160CB1"/>
    <w:rsid w:val="00167D50"/>
    <w:rsid w:val="001711AD"/>
    <w:rsid w:val="001859D9"/>
    <w:rsid w:val="001911B7"/>
    <w:rsid w:val="00191E18"/>
    <w:rsid w:val="00192469"/>
    <w:rsid w:val="0019578F"/>
    <w:rsid w:val="00197CF4"/>
    <w:rsid w:val="001A0BE9"/>
    <w:rsid w:val="001A4DD9"/>
    <w:rsid w:val="001A5348"/>
    <w:rsid w:val="001A540C"/>
    <w:rsid w:val="001A5DC6"/>
    <w:rsid w:val="001A640B"/>
    <w:rsid w:val="001B1FCF"/>
    <w:rsid w:val="001B7EA5"/>
    <w:rsid w:val="001C2886"/>
    <w:rsid w:val="001C59AD"/>
    <w:rsid w:val="001C649B"/>
    <w:rsid w:val="001D0E2C"/>
    <w:rsid w:val="001D3E73"/>
    <w:rsid w:val="001D790D"/>
    <w:rsid w:val="001E5C6B"/>
    <w:rsid w:val="001F0FE4"/>
    <w:rsid w:val="001F24AF"/>
    <w:rsid w:val="001F32C7"/>
    <w:rsid w:val="001F3573"/>
    <w:rsid w:val="001F4BCE"/>
    <w:rsid w:val="001F4E76"/>
    <w:rsid w:val="001F587B"/>
    <w:rsid w:val="001F72FB"/>
    <w:rsid w:val="00200451"/>
    <w:rsid w:val="00200D3E"/>
    <w:rsid w:val="002019A4"/>
    <w:rsid w:val="00202046"/>
    <w:rsid w:val="0020354F"/>
    <w:rsid w:val="00204A35"/>
    <w:rsid w:val="00206A0F"/>
    <w:rsid w:val="00207DEF"/>
    <w:rsid w:val="002125C1"/>
    <w:rsid w:val="00214FA5"/>
    <w:rsid w:val="00216E2A"/>
    <w:rsid w:val="002221BB"/>
    <w:rsid w:val="00224535"/>
    <w:rsid w:val="002256CF"/>
    <w:rsid w:val="002340D3"/>
    <w:rsid w:val="002354DB"/>
    <w:rsid w:val="00236E92"/>
    <w:rsid w:val="00237143"/>
    <w:rsid w:val="0023799A"/>
    <w:rsid w:val="002406FE"/>
    <w:rsid w:val="0024595A"/>
    <w:rsid w:val="002468A5"/>
    <w:rsid w:val="00247E1E"/>
    <w:rsid w:val="002501BA"/>
    <w:rsid w:val="0025184C"/>
    <w:rsid w:val="002562C4"/>
    <w:rsid w:val="002567A9"/>
    <w:rsid w:val="00256D87"/>
    <w:rsid w:val="00260A37"/>
    <w:rsid w:val="0026137E"/>
    <w:rsid w:val="00262449"/>
    <w:rsid w:val="00263163"/>
    <w:rsid w:val="00263FB0"/>
    <w:rsid w:val="0026570B"/>
    <w:rsid w:val="002700C3"/>
    <w:rsid w:val="00272320"/>
    <w:rsid w:val="00273C90"/>
    <w:rsid w:val="0027629E"/>
    <w:rsid w:val="00276A25"/>
    <w:rsid w:val="002816C7"/>
    <w:rsid w:val="00282D66"/>
    <w:rsid w:val="00284581"/>
    <w:rsid w:val="00285AE7"/>
    <w:rsid w:val="002863EC"/>
    <w:rsid w:val="00286ACF"/>
    <w:rsid w:val="002870DD"/>
    <w:rsid w:val="0029006B"/>
    <w:rsid w:val="00293023"/>
    <w:rsid w:val="00295E24"/>
    <w:rsid w:val="002A0419"/>
    <w:rsid w:val="002A32CD"/>
    <w:rsid w:val="002A3B2F"/>
    <w:rsid w:val="002A5F52"/>
    <w:rsid w:val="002B0036"/>
    <w:rsid w:val="002B0494"/>
    <w:rsid w:val="002B1988"/>
    <w:rsid w:val="002B3134"/>
    <w:rsid w:val="002B324A"/>
    <w:rsid w:val="002B6D34"/>
    <w:rsid w:val="002C1615"/>
    <w:rsid w:val="002C210F"/>
    <w:rsid w:val="002C4EB9"/>
    <w:rsid w:val="002C71AE"/>
    <w:rsid w:val="002D0A26"/>
    <w:rsid w:val="002D7F6E"/>
    <w:rsid w:val="002E0562"/>
    <w:rsid w:val="002E1280"/>
    <w:rsid w:val="002E231B"/>
    <w:rsid w:val="002E3DFF"/>
    <w:rsid w:val="002F00A7"/>
    <w:rsid w:val="002F3A7C"/>
    <w:rsid w:val="002F405E"/>
    <w:rsid w:val="002F5342"/>
    <w:rsid w:val="002F645A"/>
    <w:rsid w:val="002F6E66"/>
    <w:rsid w:val="00300AE0"/>
    <w:rsid w:val="00303267"/>
    <w:rsid w:val="00305D37"/>
    <w:rsid w:val="0030796C"/>
    <w:rsid w:val="003110B1"/>
    <w:rsid w:val="0031134E"/>
    <w:rsid w:val="00315864"/>
    <w:rsid w:val="003239EC"/>
    <w:rsid w:val="0032489A"/>
    <w:rsid w:val="0032533D"/>
    <w:rsid w:val="0032682A"/>
    <w:rsid w:val="003315F4"/>
    <w:rsid w:val="00332B5D"/>
    <w:rsid w:val="00332BF7"/>
    <w:rsid w:val="003332A0"/>
    <w:rsid w:val="003364F6"/>
    <w:rsid w:val="0034078D"/>
    <w:rsid w:val="00340D41"/>
    <w:rsid w:val="003413B9"/>
    <w:rsid w:val="003436AF"/>
    <w:rsid w:val="00366708"/>
    <w:rsid w:val="00366B24"/>
    <w:rsid w:val="00367425"/>
    <w:rsid w:val="00370F57"/>
    <w:rsid w:val="0037131A"/>
    <w:rsid w:val="00375708"/>
    <w:rsid w:val="00376342"/>
    <w:rsid w:val="00377A42"/>
    <w:rsid w:val="00381D5B"/>
    <w:rsid w:val="00383CB9"/>
    <w:rsid w:val="0038636C"/>
    <w:rsid w:val="00395F0F"/>
    <w:rsid w:val="003A70E3"/>
    <w:rsid w:val="003B2F8E"/>
    <w:rsid w:val="003B3749"/>
    <w:rsid w:val="003B4920"/>
    <w:rsid w:val="003B6112"/>
    <w:rsid w:val="003C6D6A"/>
    <w:rsid w:val="003D0E4D"/>
    <w:rsid w:val="003D1322"/>
    <w:rsid w:val="003D1B35"/>
    <w:rsid w:val="003D5F1A"/>
    <w:rsid w:val="003D78A4"/>
    <w:rsid w:val="003E41F5"/>
    <w:rsid w:val="003F1211"/>
    <w:rsid w:val="003F3C0C"/>
    <w:rsid w:val="00401054"/>
    <w:rsid w:val="0040520E"/>
    <w:rsid w:val="00410AA8"/>
    <w:rsid w:val="00411BF5"/>
    <w:rsid w:val="004142FB"/>
    <w:rsid w:val="0041480B"/>
    <w:rsid w:val="004160F8"/>
    <w:rsid w:val="00421207"/>
    <w:rsid w:val="004216B2"/>
    <w:rsid w:val="0042303C"/>
    <w:rsid w:val="0042511D"/>
    <w:rsid w:val="00426C4A"/>
    <w:rsid w:val="0042711E"/>
    <w:rsid w:val="00447116"/>
    <w:rsid w:val="00447A0A"/>
    <w:rsid w:val="0045310D"/>
    <w:rsid w:val="00454375"/>
    <w:rsid w:val="00454A32"/>
    <w:rsid w:val="00455EC8"/>
    <w:rsid w:val="004637AF"/>
    <w:rsid w:val="00465624"/>
    <w:rsid w:val="00470CF0"/>
    <w:rsid w:val="0047685C"/>
    <w:rsid w:val="00484AC0"/>
    <w:rsid w:val="00491C80"/>
    <w:rsid w:val="004926D3"/>
    <w:rsid w:val="00492BE1"/>
    <w:rsid w:val="004951E8"/>
    <w:rsid w:val="004A07C7"/>
    <w:rsid w:val="004A1830"/>
    <w:rsid w:val="004A19F9"/>
    <w:rsid w:val="004A2180"/>
    <w:rsid w:val="004B0428"/>
    <w:rsid w:val="004B119A"/>
    <w:rsid w:val="004B3915"/>
    <w:rsid w:val="004B7451"/>
    <w:rsid w:val="004C12C3"/>
    <w:rsid w:val="004C12E6"/>
    <w:rsid w:val="004C26A9"/>
    <w:rsid w:val="004C2E8D"/>
    <w:rsid w:val="004D21F5"/>
    <w:rsid w:val="004D440B"/>
    <w:rsid w:val="004D5109"/>
    <w:rsid w:val="004D5E86"/>
    <w:rsid w:val="004D6B28"/>
    <w:rsid w:val="004D78CB"/>
    <w:rsid w:val="004E0F3E"/>
    <w:rsid w:val="004E197F"/>
    <w:rsid w:val="004F0317"/>
    <w:rsid w:val="004F20C4"/>
    <w:rsid w:val="004F51E7"/>
    <w:rsid w:val="00501BC8"/>
    <w:rsid w:val="00503564"/>
    <w:rsid w:val="005046DD"/>
    <w:rsid w:val="005119E9"/>
    <w:rsid w:val="00511F6A"/>
    <w:rsid w:val="005124A4"/>
    <w:rsid w:val="0051302F"/>
    <w:rsid w:val="0051419A"/>
    <w:rsid w:val="00514841"/>
    <w:rsid w:val="00522763"/>
    <w:rsid w:val="0052332B"/>
    <w:rsid w:val="0052403D"/>
    <w:rsid w:val="0052717D"/>
    <w:rsid w:val="0052728F"/>
    <w:rsid w:val="00531EE8"/>
    <w:rsid w:val="00540101"/>
    <w:rsid w:val="00542398"/>
    <w:rsid w:val="00544F04"/>
    <w:rsid w:val="005452B6"/>
    <w:rsid w:val="00546FE4"/>
    <w:rsid w:val="00552081"/>
    <w:rsid w:val="0055368B"/>
    <w:rsid w:val="00554F71"/>
    <w:rsid w:val="0055562B"/>
    <w:rsid w:val="00555678"/>
    <w:rsid w:val="00557C74"/>
    <w:rsid w:val="00562122"/>
    <w:rsid w:val="0056627E"/>
    <w:rsid w:val="00574F62"/>
    <w:rsid w:val="00575158"/>
    <w:rsid w:val="0058168E"/>
    <w:rsid w:val="00585BF8"/>
    <w:rsid w:val="00586658"/>
    <w:rsid w:val="00586E3F"/>
    <w:rsid w:val="005922C7"/>
    <w:rsid w:val="00592AB3"/>
    <w:rsid w:val="00596C7C"/>
    <w:rsid w:val="005A5733"/>
    <w:rsid w:val="005B5CB6"/>
    <w:rsid w:val="005B7337"/>
    <w:rsid w:val="005C15A7"/>
    <w:rsid w:val="005C2BCD"/>
    <w:rsid w:val="005C45D8"/>
    <w:rsid w:val="005C47FE"/>
    <w:rsid w:val="005D0299"/>
    <w:rsid w:val="005D4459"/>
    <w:rsid w:val="005D786B"/>
    <w:rsid w:val="005E17EA"/>
    <w:rsid w:val="005E5A99"/>
    <w:rsid w:val="005F12D7"/>
    <w:rsid w:val="005F347B"/>
    <w:rsid w:val="005F5E17"/>
    <w:rsid w:val="005F6BA6"/>
    <w:rsid w:val="00601372"/>
    <w:rsid w:val="00601800"/>
    <w:rsid w:val="00605AFB"/>
    <w:rsid w:val="006205B1"/>
    <w:rsid w:val="006269BD"/>
    <w:rsid w:val="006308AA"/>
    <w:rsid w:val="00632562"/>
    <w:rsid w:val="006349EC"/>
    <w:rsid w:val="00637ED3"/>
    <w:rsid w:val="00647B8B"/>
    <w:rsid w:val="006513A8"/>
    <w:rsid w:val="00653F28"/>
    <w:rsid w:val="0065478A"/>
    <w:rsid w:val="00655247"/>
    <w:rsid w:val="006607EE"/>
    <w:rsid w:val="00670A1D"/>
    <w:rsid w:val="0067548D"/>
    <w:rsid w:val="00680ED5"/>
    <w:rsid w:val="00680F07"/>
    <w:rsid w:val="006836D8"/>
    <w:rsid w:val="006838C4"/>
    <w:rsid w:val="00683D60"/>
    <w:rsid w:val="00685A97"/>
    <w:rsid w:val="00686813"/>
    <w:rsid w:val="00690AE1"/>
    <w:rsid w:val="00691432"/>
    <w:rsid w:val="006917B4"/>
    <w:rsid w:val="006958B8"/>
    <w:rsid w:val="006A2A75"/>
    <w:rsid w:val="006A3624"/>
    <w:rsid w:val="006B2BBA"/>
    <w:rsid w:val="006B69C2"/>
    <w:rsid w:val="006C421D"/>
    <w:rsid w:val="006C46A9"/>
    <w:rsid w:val="006D09DC"/>
    <w:rsid w:val="006D1207"/>
    <w:rsid w:val="006D4262"/>
    <w:rsid w:val="006E33C5"/>
    <w:rsid w:val="006E4D86"/>
    <w:rsid w:val="006F0643"/>
    <w:rsid w:val="006F271F"/>
    <w:rsid w:val="006F2BA9"/>
    <w:rsid w:val="006F63C6"/>
    <w:rsid w:val="006F6A7C"/>
    <w:rsid w:val="006F733B"/>
    <w:rsid w:val="006F7EF3"/>
    <w:rsid w:val="007000A2"/>
    <w:rsid w:val="00702CD1"/>
    <w:rsid w:val="00702E8F"/>
    <w:rsid w:val="007113FC"/>
    <w:rsid w:val="00711C0B"/>
    <w:rsid w:val="0071367F"/>
    <w:rsid w:val="00717791"/>
    <w:rsid w:val="00717C75"/>
    <w:rsid w:val="007203A8"/>
    <w:rsid w:val="007210D0"/>
    <w:rsid w:val="00725FCA"/>
    <w:rsid w:val="0072796C"/>
    <w:rsid w:val="007314F7"/>
    <w:rsid w:val="00731818"/>
    <w:rsid w:val="007333DD"/>
    <w:rsid w:val="00733E3D"/>
    <w:rsid w:val="00734332"/>
    <w:rsid w:val="00734622"/>
    <w:rsid w:val="00734642"/>
    <w:rsid w:val="00734AFD"/>
    <w:rsid w:val="007351BF"/>
    <w:rsid w:val="00735568"/>
    <w:rsid w:val="0074096E"/>
    <w:rsid w:val="0074115E"/>
    <w:rsid w:val="00741419"/>
    <w:rsid w:val="0074576E"/>
    <w:rsid w:val="00746A38"/>
    <w:rsid w:val="0076003E"/>
    <w:rsid w:val="00764D33"/>
    <w:rsid w:val="00771281"/>
    <w:rsid w:val="00772B09"/>
    <w:rsid w:val="00774420"/>
    <w:rsid w:val="007837FF"/>
    <w:rsid w:val="007929EA"/>
    <w:rsid w:val="007A2168"/>
    <w:rsid w:val="007A2748"/>
    <w:rsid w:val="007A4016"/>
    <w:rsid w:val="007A541A"/>
    <w:rsid w:val="007A5ECD"/>
    <w:rsid w:val="007A7661"/>
    <w:rsid w:val="007B4800"/>
    <w:rsid w:val="007C1ED6"/>
    <w:rsid w:val="007C3C82"/>
    <w:rsid w:val="007C7636"/>
    <w:rsid w:val="007C7B11"/>
    <w:rsid w:val="007D0714"/>
    <w:rsid w:val="007D0765"/>
    <w:rsid w:val="007D41AD"/>
    <w:rsid w:val="007D41D5"/>
    <w:rsid w:val="007D446B"/>
    <w:rsid w:val="007D74DE"/>
    <w:rsid w:val="007E0E7C"/>
    <w:rsid w:val="007E216A"/>
    <w:rsid w:val="007E238E"/>
    <w:rsid w:val="007E4308"/>
    <w:rsid w:val="007E62A4"/>
    <w:rsid w:val="007E7FA8"/>
    <w:rsid w:val="007F1B86"/>
    <w:rsid w:val="007F47F7"/>
    <w:rsid w:val="008012FA"/>
    <w:rsid w:val="00802324"/>
    <w:rsid w:val="0081055E"/>
    <w:rsid w:val="00810D03"/>
    <w:rsid w:val="00811A63"/>
    <w:rsid w:val="008147E9"/>
    <w:rsid w:val="00820716"/>
    <w:rsid w:val="008236B5"/>
    <w:rsid w:val="00824288"/>
    <w:rsid w:val="00824603"/>
    <w:rsid w:val="00826212"/>
    <w:rsid w:val="00827659"/>
    <w:rsid w:val="00830719"/>
    <w:rsid w:val="00831189"/>
    <w:rsid w:val="00831F88"/>
    <w:rsid w:val="008337AF"/>
    <w:rsid w:val="008375F1"/>
    <w:rsid w:val="008407E2"/>
    <w:rsid w:val="00841069"/>
    <w:rsid w:val="0084177B"/>
    <w:rsid w:val="0084328D"/>
    <w:rsid w:val="00845982"/>
    <w:rsid w:val="00850B0D"/>
    <w:rsid w:val="00850F3E"/>
    <w:rsid w:val="00851EC9"/>
    <w:rsid w:val="00853316"/>
    <w:rsid w:val="00857DE2"/>
    <w:rsid w:val="0086016A"/>
    <w:rsid w:val="0086028F"/>
    <w:rsid w:val="008625E7"/>
    <w:rsid w:val="00866EF5"/>
    <w:rsid w:val="00873750"/>
    <w:rsid w:val="00886514"/>
    <w:rsid w:val="008869E0"/>
    <w:rsid w:val="0088751E"/>
    <w:rsid w:val="00887577"/>
    <w:rsid w:val="00894159"/>
    <w:rsid w:val="00896D20"/>
    <w:rsid w:val="008A060D"/>
    <w:rsid w:val="008A410F"/>
    <w:rsid w:val="008A4E84"/>
    <w:rsid w:val="008A5F68"/>
    <w:rsid w:val="008B1D1D"/>
    <w:rsid w:val="008B2FB4"/>
    <w:rsid w:val="008C19AA"/>
    <w:rsid w:val="008C1CF1"/>
    <w:rsid w:val="008C2A99"/>
    <w:rsid w:val="008C3972"/>
    <w:rsid w:val="008C4586"/>
    <w:rsid w:val="008D0DBD"/>
    <w:rsid w:val="008D6493"/>
    <w:rsid w:val="008D7132"/>
    <w:rsid w:val="008E5358"/>
    <w:rsid w:val="008F20DE"/>
    <w:rsid w:val="008F473A"/>
    <w:rsid w:val="008F4A20"/>
    <w:rsid w:val="00900A1A"/>
    <w:rsid w:val="00901046"/>
    <w:rsid w:val="00901A2A"/>
    <w:rsid w:val="00901EA9"/>
    <w:rsid w:val="009055BA"/>
    <w:rsid w:val="00914F0A"/>
    <w:rsid w:val="00915DB5"/>
    <w:rsid w:val="00916E70"/>
    <w:rsid w:val="0092039F"/>
    <w:rsid w:val="009216E7"/>
    <w:rsid w:val="0092334E"/>
    <w:rsid w:val="00926125"/>
    <w:rsid w:val="009276EA"/>
    <w:rsid w:val="009316AA"/>
    <w:rsid w:val="00932DFC"/>
    <w:rsid w:val="009430B9"/>
    <w:rsid w:val="009445E9"/>
    <w:rsid w:val="00950FD2"/>
    <w:rsid w:val="00951660"/>
    <w:rsid w:val="00951A31"/>
    <w:rsid w:val="0095430C"/>
    <w:rsid w:val="00954F31"/>
    <w:rsid w:val="00955F08"/>
    <w:rsid w:val="00956B79"/>
    <w:rsid w:val="00961F63"/>
    <w:rsid w:val="00963337"/>
    <w:rsid w:val="00964783"/>
    <w:rsid w:val="00971056"/>
    <w:rsid w:val="0097441F"/>
    <w:rsid w:val="0098645E"/>
    <w:rsid w:val="009903BD"/>
    <w:rsid w:val="00991099"/>
    <w:rsid w:val="009943BB"/>
    <w:rsid w:val="00996766"/>
    <w:rsid w:val="009A1160"/>
    <w:rsid w:val="009A67B6"/>
    <w:rsid w:val="009B340A"/>
    <w:rsid w:val="009B4682"/>
    <w:rsid w:val="009B5470"/>
    <w:rsid w:val="009B63CB"/>
    <w:rsid w:val="009B76B0"/>
    <w:rsid w:val="009C02D2"/>
    <w:rsid w:val="009C0B8B"/>
    <w:rsid w:val="009C2DC2"/>
    <w:rsid w:val="009C3297"/>
    <w:rsid w:val="009C44EB"/>
    <w:rsid w:val="009C64D3"/>
    <w:rsid w:val="009C704A"/>
    <w:rsid w:val="009D2867"/>
    <w:rsid w:val="009D3ABB"/>
    <w:rsid w:val="009D4F3E"/>
    <w:rsid w:val="009D5F6A"/>
    <w:rsid w:val="009D6833"/>
    <w:rsid w:val="009D7894"/>
    <w:rsid w:val="009E226F"/>
    <w:rsid w:val="009E3BBF"/>
    <w:rsid w:val="009E3F61"/>
    <w:rsid w:val="009E641D"/>
    <w:rsid w:val="009E7CD8"/>
    <w:rsid w:val="009F0A68"/>
    <w:rsid w:val="009F5275"/>
    <w:rsid w:val="009F7AB4"/>
    <w:rsid w:val="00A00BAC"/>
    <w:rsid w:val="00A04B30"/>
    <w:rsid w:val="00A04DAF"/>
    <w:rsid w:val="00A05368"/>
    <w:rsid w:val="00A07D2A"/>
    <w:rsid w:val="00A07D40"/>
    <w:rsid w:val="00A13FDB"/>
    <w:rsid w:val="00A14E79"/>
    <w:rsid w:val="00A17788"/>
    <w:rsid w:val="00A21032"/>
    <w:rsid w:val="00A22669"/>
    <w:rsid w:val="00A24924"/>
    <w:rsid w:val="00A27121"/>
    <w:rsid w:val="00A27EE9"/>
    <w:rsid w:val="00A31E12"/>
    <w:rsid w:val="00A34127"/>
    <w:rsid w:val="00A34B30"/>
    <w:rsid w:val="00A43C46"/>
    <w:rsid w:val="00A45CF0"/>
    <w:rsid w:val="00A51774"/>
    <w:rsid w:val="00A532DA"/>
    <w:rsid w:val="00A540BB"/>
    <w:rsid w:val="00A60876"/>
    <w:rsid w:val="00A61468"/>
    <w:rsid w:val="00A65781"/>
    <w:rsid w:val="00A700BD"/>
    <w:rsid w:val="00A720A1"/>
    <w:rsid w:val="00A762BD"/>
    <w:rsid w:val="00A825D6"/>
    <w:rsid w:val="00A8348B"/>
    <w:rsid w:val="00A839C0"/>
    <w:rsid w:val="00A84328"/>
    <w:rsid w:val="00A84341"/>
    <w:rsid w:val="00A90652"/>
    <w:rsid w:val="00A942B2"/>
    <w:rsid w:val="00AA04CD"/>
    <w:rsid w:val="00AA1A48"/>
    <w:rsid w:val="00AA1E24"/>
    <w:rsid w:val="00AA2E6C"/>
    <w:rsid w:val="00AA3197"/>
    <w:rsid w:val="00AB0477"/>
    <w:rsid w:val="00AB5AE0"/>
    <w:rsid w:val="00AB6847"/>
    <w:rsid w:val="00AC1755"/>
    <w:rsid w:val="00AC3D89"/>
    <w:rsid w:val="00AC4C89"/>
    <w:rsid w:val="00AC6FD0"/>
    <w:rsid w:val="00AC75F3"/>
    <w:rsid w:val="00AD1819"/>
    <w:rsid w:val="00AD29F1"/>
    <w:rsid w:val="00AD6F29"/>
    <w:rsid w:val="00AE02BF"/>
    <w:rsid w:val="00AE1300"/>
    <w:rsid w:val="00AE26EB"/>
    <w:rsid w:val="00AE32E1"/>
    <w:rsid w:val="00AE45EF"/>
    <w:rsid w:val="00AE5761"/>
    <w:rsid w:val="00AF0C95"/>
    <w:rsid w:val="00AF1E26"/>
    <w:rsid w:val="00AF329A"/>
    <w:rsid w:val="00AF3A93"/>
    <w:rsid w:val="00AF41B8"/>
    <w:rsid w:val="00AF41C0"/>
    <w:rsid w:val="00AF44D6"/>
    <w:rsid w:val="00AF57CE"/>
    <w:rsid w:val="00AF70DF"/>
    <w:rsid w:val="00AF7F75"/>
    <w:rsid w:val="00B00CA2"/>
    <w:rsid w:val="00B01572"/>
    <w:rsid w:val="00B01841"/>
    <w:rsid w:val="00B052A6"/>
    <w:rsid w:val="00B069E5"/>
    <w:rsid w:val="00B110F3"/>
    <w:rsid w:val="00B13C92"/>
    <w:rsid w:val="00B155D2"/>
    <w:rsid w:val="00B2430D"/>
    <w:rsid w:val="00B24F67"/>
    <w:rsid w:val="00B2667F"/>
    <w:rsid w:val="00B3227C"/>
    <w:rsid w:val="00B34B3F"/>
    <w:rsid w:val="00B3727C"/>
    <w:rsid w:val="00B4245A"/>
    <w:rsid w:val="00B4355E"/>
    <w:rsid w:val="00B44624"/>
    <w:rsid w:val="00B45D34"/>
    <w:rsid w:val="00B46121"/>
    <w:rsid w:val="00B51BFD"/>
    <w:rsid w:val="00B53AA1"/>
    <w:rsid w:val="00B550DA"/>
    <w:rsid w:val="00B71A9F"/>
    <w:rsid w:val="00B731F8"/>
    <w:rsid w:val="00B73584"/>
    <w:rsid w:val="00B74832"/>
    <w:rsid w:val="00B7790F"/>
    <w:rsid w:val="00B819F1"/>
    <w:rsid w:val="00B871C7"/>
    <w:rsid w:val="00B92F29"/>
    <w:rsid w:val="00B9341C"/>
    <w:rsid w:val="00B9529E"/>
    <w:rsid w:val="00B96294"/>
    <w:rsid w:val="00B96870"/>
    <w:rsid w:val="00BA198C"/>
    <w:rsid w:val="00BA5D86"/>
    <w:rsid w:val="00BB0A39"/>
    <w:rsid w:val="00BB1910"/>
    <w:rsid w:val="00BB7C67"/>
    <w:rsid w:val="00BC0481"/>
    <w:rsid w:val="00BC0AFE"/>
    <w:rsid w:val="00BC1C06"/>
    <w:rsid w:val="00BC4BE7"/>
    <w:rsid w:val="00BD2D96"/>
    <w:rsid w:val="00BD4C71"/>
    <w:rsid w:val="00BD7820"/>
    <w:rsid w:val="00BE03DD"/>
    <w:rsid w:val="00BE0DBD"/>
    <w:rsid w:val="00BE3054"/>
    <w:rsid w:val="00BE55CD"/>
    <w:rsid w:val="00BF0ACE"/>
    <w:rsid w:val="00BF2B0E"/>
    <w:rsid w:val="00BF3037"/>
    <w:rsid w:val="00BF38F0"/>
    <w:rsid w:val="00BF5117"/>
    <w:rsid w:val="00BF6D13"/>
    <w:rsid w:val="00BF789B"/>
    <w:rsid w:val="00BF7CD7"/>
    <w:rsid w:val="00C04F81"/>
    <w:rsid w:val="00C07397"/>
    <w:rsid w:val="00C10F4E"/>
    <w:rsid w:val="00C11365"/>
    <w:rsid w:val="00C159A6"/>
    <w:rsid w:val="00C16B52"/>
    <w:rsid w:val="00C20014"/>
    <w:rsid w:val="00C204E0"/>
    <w:rsid w:val="00C23152"/>
    <w:rsid w:val="00C244D2"/>
    <w:rsid w:val="00C2657C"/>
    <w:rsid w:val="00C27FED"/>
    <w:rsid w:val="00C31A36"/>
    <w:rsid w:val="00C400A8"/>
    <w:rsid w:val="00C42B93"/>
    <w:rsid w:val="00C45765"/>
    <w:rsid w:val="00C526C1"/>
    <w:rsid w:val="00C55C45"/>
    <w:rsid w:val="00C564CA"/>
    <w:rsid w:val="00C56709"/>
    <w:rsid w:val="00C61F5A"/>
    <w:rsid w:val="00C62D1B"/>
    <w:rsid w:val="00C63DB7"/>
    <w:rsid w:val="00C64CF3"/>
    <w:rsid w:val="00C653D3"/>
    <w:rsid w:val="00C6629B"/>
    <w:rsid w:val="00C70D6A"/>
    <w:rsid w:val="00C74EBB"/>
    <w:rsid w:val="00C75A6A"/>
    <w:rsid w:val="00C75C9E"/>
    <w:rsid w:val="00C766C1"/>
    <w:rsid w:val="00C7704C"/>
    <w:rsid w:val="00C80082"/>
    <w:rsid w:val="00C821D6"/>
    <w:rsid w:val="00C825B0"/>
    <w:rsid w:val="00C8784C"/>
    <w:rsid w:val="00C92348"/>
    <w:rsid w:val="00C95E73"/>
    <w:rsid w:val="00CA16C6"/>
    <w:rsid w:val="00CB05F1"/>
    <w:rsid w:val="00CB2421"/>
    <w:rsid w:val="00CB4061"/>
    <w:rsid w:val="00CB47B2"/>
    <w:rsid w:val="00CB4858"/>
    <w:rsid w:val="00CC1B8C"/>
    <w:rsid w:val="00CC27C6"/>
    <w:rsid w:val="00CC4AB1"/>
    <w:rsid w:val="00CD17A2"/>
    <w:rsid w:val="00CD3D9E"/>
    <w:rsid w:val="00CD51C8"/>
    <w:rsid w:val="00CE1310"/>
    <w:rsid w:val="00CE30AB"/>
    <w:rsid w:val="00CE3FE0"/>
    <w:rsid w:val="00CF19E5"/>
    <w:rsid w:val="00CF34F1"/>
    <w:rsid w:val="00CF3FD1"/>
    <w:rsid w:val="00CF545E"/>
    <w:rsid w:val="00D00D5B"/>
    <w:rsid w:val="00D01075"/>
    <w:rsid w:val="00D054DE"/>
    <w:rsid w:val="00D05EEA"/>
    <w:rsid w:val="00D05FF7"/>
    <w:rsid w:val="00D07416"/>
    <w:rsid w:val="00D106F4"/>
    <w:rsid w:val="00D11031"/>
    <w:rsid w:val="00D12ECC"/>
    <w:rsid w:val="00D13571"/>
    <w:rsid w:val="00D143BD"/>
    <w:rsid w:val="00D1689C"/>
    <w:rsid w:val="00D22484"/>
    <w:rsid w:val="00D26545"/>
    <w:rsid w:val="00D26FA5"/>
    <w:rsid w:val="00D275A1"/>
    <w:rsid w:val="00D27E89"/>
    <w:rsid w:val="00D30D09"/>
    <w:rsid w:val="00D44401"/>
    <w:rsid w:val="00D50932"/>
    <w:rsid w:val="00D54238"/>
    <w:rsid w:val="00D63412"/>
    <w:rsid w:val="00D80F3B"/>
    <w:rsid w:val="00D82C1F"/>
    <w:rsid w:val="00D83A72"/>
    <w:rsid w:val="00D873A2"/>
    <w:rsid w:val="00D90972"/>
    <w:rsid w:val="00D94A74"/>
    <w:rsid w:val="00D9598B"/>
    <w:rsid w:val="00DA10CB"/>
    <w:rsid w:val="00DA42B4"/>
    <w:rsid w:val="00DB09F3"/>
    <w:rsid w:val="00DB1062"/>
    <w:rsid w:val="00DB222A"/>
    <w:rsid w:val="00DB4673"/>
    <w:rsid w:val="00DB7F15"/>
    <w:rsid w:val="00DC1883"/>
    <w:rsid w:val="00DC33A4"/>
    <w:rsid w:val="00DC547E"/>
    <w:rsid w:val="00DC6809"/>
    <w:rsid w:val="00DC6E6F"/>
    <w:rsid w:val="00DD0068"/>
    <w:rsid w:val="00DD68AF"/>
    <w:rsid w:val="00DE110D"/>
    <w:rsid w:val="00DE43F5"/>
    <w:rsid w:val="00DE4BB4"/>
    <w:rsid w:val="00DE4D28"/>
    <w:rsid w:val="00DE5847"/>
    <w:rsid w:val="00E017FE"/>
    <w:rsid w:val="00E01942"/>
    <w:rsid w:val="00E118A4"/>
    <w:rsid w:val="00E13015"/>
    <w:rsid w:val="00E149C8"/>
    <w:rsid w:val="00E16ACF"/>
    <w:rsid w:val="00E17DAD"/>
    <w:rsid w:val="00E22A02"/>
    <w:rsid w:val="00E2564C"/>
    <w:rsid w:val="00E348B2"/>
    <w:rsid w:val="00E40F73"/>
    <w:rsid w:val="00E41DCD"/>
    <w:rsid w:val="00E44438"/>
    <w:rsid w:val="00E46E5B"/>
    <w:rsid w:val="00E5031C"/>
    <w:rsid w:val="00E53F8A"/>
    <w:rsid w:val="00E554EE"/>
    <w:rsid w:val="00E60E3A"/>
    <w:rsid w:val="00E61C4B"/>
    <w:rsid w:val="00E63AE6"/>
    <w:rsid w:val="00E667E9"/>
    <w:rsid w:val="00E720F9"/>
    <w:rsid w:val="00E73F23"/>
    <w:rsid w:val="00E749D0"/>
    <w:rsid w:val="00E75053"/>
    <w:rsid w:val="00E752B4"/>
    <w:rsid w:val="00E75572"/>
    <w:rsid w:val="00E76EF3"/>
    <w:rsid w:val="00E803FC"/>
    <w:rsid w:val="00E85E12"/>
    <w:rsid w:val="00E87DC7"/>
    <w:rsid w:val="00E94359"/>
    <w:rsid w:val="00E95D3C"/>
    <w:rsid w:val="00E966A5"/>
    <w:rsid w:val="00EA05BF"/>
    <w:rsid w:val="00EA76A0"/>
    <w:rsid w:val="00EB7F7A"/>
    <w:rsid w:val="00EC065B"/>
    <w:rsid w:val="00EC1540"/>
    <w:rsid w:val="00EC18B9"/>
    <w:rsid w:val="00EC7B77"/>
    <w:rsid w:val="00ED1692"/>
    <w:rsid w:val="00ED304E"/>
    <w:rsid w:val="00ED3584"/>
    <w:rsid w:val="00ED3CA7"/>
    <w:rsid w:val="00ED632C"/>
    <w:rsid w:val="00ED660A"/>
    <w:rsid w:val="00ED72C0"/>
    <w:rsid w:val="00EE0BA0"/>
    <w:rsid w:val="00EE341B"/>
    <w:rsid w:val="00EE3E57"/>
    <w:rsid w:val="00EE5B1D"/>
    <w:rsid w:val="00EE7834"/>
    <w:rsid w:val="00EE7CC4"/>
    <w:rsid w:val="00EF2BD3"/>
    <w:rsid w:val="00EF661C"/>
    <w:rsid w:val="00EF7C8F"/>
    <w:rsid w:val="00F07F2E"/>
    <w:rsid w:val="00F1274F"/>
    <w:rsid w:val="00F20A94"/>
    <w:rsid w:val="00F24012"/>
    <w:rsid w:val="00F24A02"/>
    <w:rsid w:val="00F2543F"/>
    <w:rsid w:val="00F31E64"/>
    <w:rsid w:val="00F3205E"/>
    <w:rsid w:val="00F35A5B"/>
    <w:rsid w:val="00F44A99"/>
    <w:rsid w:val="00F450CB"/>
    <w:rsid w:val="00F45ED2"/>
    <w:rsid w:val="00F51669"/>
    <w:rsid w:val="00F578F8"/>
    <w:rsid w:val="00F610DB"/>
    <w:rsid w:val="00F61368"/>
    <w:rsid w:val="00F6401F"/>
    <w:rsid w:val="00F647A5"/>
    <w:rsid w:val="00F67675"/>
    <w:rsid w:val="00F677F0"/>
    <w:rsid w:val="00F712AA"/>
    <w:rsid w:val="00F71405"/>
    <w:rsid w:val="00F71C69"/>
    <w:rsid w:val="00F77894"/>
    <w:rsid w:val="00F8498F"/>
    <w:rsid w:val="00F85F1A"/>
    <w:rsid w:val="00F876E3"/>
    <w:rsid w:val="00F93F40"/>
    <w:rsid w:val="00F95CEA"/>
    <w:rsid w:val="00F963DF"/>
    <w:rsid w:val="00FA15C3"/>
    <w:rsid w:val="00FA181B"/>
    <w:rsid w:val="00FA24E0"/>
    <w:rsid w:val="00FA2632"/>
    <w:rsid w:val="00FA4A0D"/>
    <w:rsid w:val="00FA54E3"/>
    <w:rsid w:val="00FA59AC"/>
    <w:rsid w:val="00FA5FD5"/>
    <w:rsid w:val="00FB691D"/>
    <w:rsid w:val="00FD1550"/>
    <w:rsid w:val="00FD3DD1"/>
    <w:rsid w:val="00FD534B"/>
    <w:rsid w:val="00FD53BC"/>
    <w:rsid w:val="00FD64E0"/>
    <w:rsid w:val="00FD75A1"/>
    <w:rsid w:val="00FD7B4D"/>
    <w:rsid w:val="00FD7E56"/>
    <w:rsid w:val="00FE051E"/>
    <w:rsid w:val="00FE0FA8"/>
    <w:rsid w:val="00FE3C24"/>
    <w:rsid w:val="00FE6F9A"/>
    <w:rsid w:val="00FF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41B8"/>
    <w:rPr>
      <w:rFonts w:ascii="Tahoma" w:hAnsi="Tahoma"/>
    </w:rPr>
  </w:style>
  <w:style w:type="paragraph" w:styleId="Ttulo1">
    <w:name w:val="heading 1"/>
    <w:basedOn w:val="Normal"/>
    <w:next w:val="Normal"/>
    <w:qFormat/>
    <w:rsid w:val="00D30D09"/>
    <w:pPr>
      <w:keepNext/>
      <w:numPr>
        <w:numId w:val="4"/>
      </w:numPr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30D0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D30D0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D30D09"/>
  </w:style>
  <w:style w:type="paragraph" w:styleId="Corpodetexto">
    <w:name w:val="Body Text"/>
    <w:basedOn w:val="Normal"/>
    <w:rsid w:val="00D30D09"/>
    <w:pPr>
      <w:spacing w:after="120"/>
    </w:pPr>
  </w:style>
  <w:style w:type="character" w:styleId="Hyperlink">
    <w:name w:val="Hyperlink"/>
    <w:basedOn w:val="Fontepargpadro"/>
    <w:rsid w:val="00D30D09"/>
    <w:rPr>
      <w:color w:val="0000FF"/>
      <w:u w:val="single"/>
    </w:rPr>
  </w:style>
  <w:style w:type="paragraph" w:customStyle="1" w:styleId="WW-Corpodetexto2">
    <w:name w:val="WW-Corpo de texto 2"/>
    <w:basedOn w:val="Normal"/>
    <w:rsid w:val="00D30D09"/>
    <w:pPr>
      <w:suppressAutoHyphens/>
    </w:pPr>
    <w:rPr>
      <w:sz w:val="24"/>
    </w:rPr>
  </w:style>
  <w:style w:type="character" w:customStyle="1" w:styleId="Ttulo3Char">
    <w:name w:val="Título 3 Char"/>
    <w:basedOn w:val="Fontepargpadro"/>
    <w:rsid w:val="00D30D09"/>
    <w:rPr>
      <w:rFonts w:ascii="Arial" w:hAnsi="Arial" w:cs="Arial"/>
      <w:b/>
      <w:bCs/>
      <w:noProof w:val="0"/>
      <w:lang w:val="pt-BR" w:eastAsia="pt-BR" w:bidi="ar-SA"/>
    </w:rPr>
  </w:style>
  <w:style w:type="table" w:styleId="Tabelacomgrade">
    <w:name w:val="Table Grid"/>
    <w:basedOn w:val="Tabelanormal"/>
    <w:rsid w:val="00B37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8C3972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C397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40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b1\projetos\agraria\agr_portaria\5-gp%20-%20controle\Template%20Reuni&#227;o%20de%20Acompanhamento%20do%20Projeto%20(Agr&#225;ria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Reunião de Acompanhamento do Projeto (Agrária)</Template>
  <TotalTime>26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Acompanhamento do Projeto</vt:lpstr>
    </vt:vector>
  </TitlesOfParts>
  <Manager>&lt;gerente do projeto&gt;</Manager>
  <Company>Cooperativa Agrária Agroindustrial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Acompanhamento do Projeto</dc:title>
  <dc:subject/>
  <dc:creator>ricardo</dc:creator>
  <cp:keywords>ATA, Reunião, Controle</cp:keywords>
  <dc:description/>
  <cp:lastModifiedBy>RicardoSatinVostro</cp:lastModifiedBy>
  <cp:revision>13</cp:revision>
  <cp:lastPrinted>2009-03-24T16:18:00Z</cp:lastPrinted>
  <dcterms:created xsi:type="dcterms:W3CDTF">2011-06-26T11:17:00Z</dcterms:created>
  <dcterms:modified xsi:type="dcterms:W3CDTF">2011-08-03T02:30:00Z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gitador">
    <vt:lpwstr>&lt;Elaborado por&gt;</vt:lpwstr>
  </property>
</Properties>
</file>