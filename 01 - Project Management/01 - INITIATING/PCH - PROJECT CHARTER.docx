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1E0"/>
      </w:tblPr>
      <w:tblGrid>
        <w:gridCol w:w="9855"/>
      </w:tblGrid>
      <w:tr w:rsidR="000A27C2" w:rsidRPr="00442DE8" w:rsidTr="000A27C2">
        <w:tc>
          <w:tcPr>
            <w:tcW w:w="9855" w:type="dxa"/>
            <w:tcBorders>
              <w:bottom w:val="single" w:sz="4" w:space="0" w:color="auto"/>
            </w:tcBorders>
            <w:shd w:val="clear" w:color="auto" w:fill="000000"/>
          </w:tcPr>
          <w:p w:rsidR="000A27C2" w:rsidRPr="00442DE8" w:rsidRDefault="000A27C2" w:rsidP="00661448">
            <w:pPr>
              <w:spacing w:before="40" w:after="40"/>
              <w:jc w:val="center"/>
              <w:rPr>
                <w:rFonts w:ascii="Arial Black" w:hAnsi="Arial Black" w:cs="Arial"/>
                <w:color w:val="FFFFFF"/>
                <w:sz w:val="28"/>
                <w:szCs w:val="28"/>
              </w:rPr>
            </w:pP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t xml:space="preserve">Project Charter </w:t>
            </w:r>
            <w:r w:rsidRPr="000A27C2">
              <w:rPr>
                <w:rFonts w:ascii="Arial Black" w:hAnsi="Arial Black" w:cs="Arial"/>
                <w:color w:val="FFFFFF"/>
                <w:szCs w:val="28"/>
              </w:rPr>
              <w:t>(Termo de Abertura)</w:t>
            </w:r>
          </w:p>
        </w:tc>
      </w:tr>
      <w:tr w:rsidR="000A27C2" w:rsidRPr="00442DE8" w:rsidTr="000A27C2">
        <w:tc>
          <w:tcPr>
            <w:tcW w:w="9855" w:type="dxa"/>
            <w:shd w:val="clear" w:color="auto" w:fill="FFFFFF" w:themeFill="background1"/>
          </w:tcPr>
          <w:p w:rsidR="000A27C2" w:rsidRPr="000A27C2" w:rsidRDefault="000A27C2" w:rsidP="00661448">
            <w:pPr>
              <w:spacing w:before="40" w:after="40"/>
              <w:jc w:val="center"/>
              <w:rPr>
                <w:rFonts w:ascii="Arial Black" w:hAnsi="Arial Black" w:cs="Arial"/>
                <w:sz w:val="28"/>
                <w:szCs w:val="28"/>
              </w:rPr>
            </w:pPr>
            <w:r w:rsidRPr="000A27C2">
              <w:rPr>
                <w:rFonts w:ascii="Arial Black" w:hAnsi="Arial Black" w:cs="Arial"/>
                <w:sz w:val="28"/>
                <w:szCs w:val="28"/>
              </w:rPr>
              <w:t>Projeto</w:t>
            </w:r>
            <w:r>
              <w:rPr>
                <w:rFonts w:ascii="Arial Black" w:hAnsi="Arial Black" w:cs="Arial"/>
                <w:sz w:val="28"/>
                <w:szCs w:val="28"/>
              </w:rPr>
              <w:t>:______________________________</w:t>
            </w:r>
          </w:p>
        </w:tc>
      </w:tr>
    </w:tbl>
    <w:p w:rsidR="000A27C2" w:rsidRDefault="000A27C2" w:rsidP="000A27C2"/>
    <w:p w:rsidR="00BE3BAE" w:rsidRDefault="009A60D7" w:rsidP="004902AF">
      <w:pPr>
        <w:pStyle w:val="Ttulo2"/>
      </w:pPr>
      <w:r>
        <w:t>Propósito e Justificativa</w:t>
      </w:r>
      <w:r w:rsidR="00BE3BAE" w:rsidRPr="004902AF">
        <w:t xml:space="preserve"> do </w:t>
      </w:r>
      <w:r w:rsidR="00FD7815" w:rsidRPr="004902AF">
        <w:t>p</w:t>
      </w:r>
      <w:r w:rsidR="00BE3BAE" w:rsidRPr="004902AF">
        <w:t>rojeto</w:t>
      </w:r>
      <w:r w:rsidR="000A27C2">
        <w:t xml:space="preserve"> </w:t>
      </w:r>
      <w:r w:rsidR="000A27C2" w:rsidRPr="000A27C2">
        <w:rPr>
          <w:rFonts w:ascii="Times New Roman" w:hAnsi="Times New Roman" w:cs="Times New Roman"/>
          <w:b w:val="0"/>
          <w:sz w:val="20"/>
          <w:szCs w:val="20"/>
        </w:rPr>
        <w:t>(</w:t>
      </w:r>
      <w:r>
        <w:rPr>
          <w:rFonts w:ascii="Times New Roman" w:hAnsi="Times New Roman" w:cs="Times New Roman"/>
          <w:b w:val="0"/>
          <w:sz w:val="20"/>
          <w:szCs w:val="20"/>
        </w:rPr>
        <w:t>Apresente aqui qual o propósito do projeto acima e a justificativa para que ele ocorra</w:t>
      </w:r>
      <w:r w:rsidR="000A27C2" w:rsidRPr="000A27C2">
        <w:rPr>
          <w:rFonts w:ascii="Times New Roman" w:hAnsi="Times New Roman" w:cs="Times New Roman"/>
          <w:b w:val="0"/>
          <w:sz w:val="20"/>
          <w:szCs w:val="20"/>
        </w:rPr>
        <w:t>)</w:t>
      </w:r>
    </w:p>
    <w:p w:rsidR="00200C1D" w:rsidRDefault="00200C1D" w:rsidP="00200C1D">
      <w:pPr>
        <w:pStyle w:val="Ttulo2"/>
        <w:numPr>
          <w:ilvl w:val="0"/>
          <w:numId w:val="0"/>
        </w:numPr>
        <w:ind w:left="567"/>
      </w:pPr>
    </w:p>
    <w:p w:rsidR="00BE3BAE" w:rsidRPr="00200C1D" w:rsidRDefault="004877DD" w:rsidP="00200C1D">
      <w:pPr>
        <w:pStyle w:val="Ttulo2"/>
      </w:pPr>
      <w:r>
        <w:t>Resumo d</w:t>
      </w:r>
      <w:r w:rsidR="00200C1D">
        <w:t xml:space="preserve">o projeto </w:t>
      </w:r>
      <w:r w:rsidR="000A27C2" w:rsidRPr="00200C1D">
        <w:rPr>
          <w:rFonts w:ascii="Times New Roman" w:hAnsi="Times New Roman" w:cs="Times New Roman"/>
          <w:b w:val="0"/>
          <w:sz w:val="20"/>
          <w:szCs w:val="20"/>
        </w:rPr>
        <w:t xml:space="preserve">(Apresente as condições do projeto, cenário, problema que se pretende resolver, soluções possíveis, benefícios esperados, pontos de medida, interfaces </w:t>
      </w:r>
      <w:proofErr w:type="gramStart"/>
      <w:r w:rsidR="000A27C2" w:rsidRPr="00200C1D">
        <w:rPr>
          <w:rFonts w:ascii="Times New Roman" w:hAnsi="Times New Roman" w:cs="Times New Roman"/>
          <w:b w:val="0"/>
          <w:sz w:val="20"/>
          <w:szCs w:val="20"/>
        </w:rPr>
        <w:t>necessárias,</w:t>
      </w:r>
      <w:proofErr w:type="gramEnd"/>
      <w:r w:rsidR="00381174">
        <w:rPr>
          <w:rFonts w:ascii="Times New Roman" w:hAnsi="Times New Roman" w:cs="Times New Roman"/>
          <w:b w:val="0"/>
          <w:sz w:val="20"/>
          <w:szCs w:val="20"/>
        </w:rPr>
        <w:t xml:space="preserve">as expectativas consolidadas dos </w:t>
      </w:r>
      <w:proofErr w:type="spellStart"/>
      <w:r w:rsidR="00381174">
        <w:rPr>
          <w:rFonts w:ascii="Times New Roman" w:hAnsi="Times New Roman" w:cs="Times New Roman"/>
          <w:b w:val="0"/>
          <w:sz w:val="20"/>
          <w:szCs w:val="20"/>
        </w:rPr>
        <w:t>stakeholders</w:t>
      </w:r>
      <w:proofErr w:type="spellEnd"/>
      <w:r w:rsidR="0025339C">
        <w:rPr>
          <w:rFonts w:ascii="Times New Roman" w:hAnsi="Times New Roman" w:cs="Times New Roman"/>
          <w:b w:val="0"/>
          <w:sz w:val="20"/>
          <w:szCs w:val="20"/>
        </w:rPr>
        <w:t>,</w:t>
      </w:r>
      <w:r w:rsidR="000A27C2" w:rsidRPr="00200C1D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sz w:val="20"/>
          <w:szCs w:val="20"/>
        </w:rPr>
        <w:t xml:space="preserve">fatores de sucesso, </w:t>
      </w:r>
      <w:proofErr w:type="spellStart"/>
      <w:r w:rsidR="000A27C2" w:rsidRPr="00200C1D">
        <w:rPr>
          <w:rFonts w:ascii="Times New Roman" w:hAnsi="Times New Roman" w:cs="Times New Roman"/>
          <w:b w:val="0"/>
          <w:sz w:val="20"/>
          <w:szCs w:val="20"/>
        </w:rPr>
        <w:t>etc</w:t>
      </w:r>
      <w:proofErr w:type="spellEnd"/>
      <w:r w:rsidR="000A27C2" w:rsidRPr="00200C1D">
        <w:rPr>
          <w:rFonts w:ascii="Times New Roman" w:hAnsi="Times New Roman" w:cs="Times New Roman"/>
          <w:b w:val="0"/>
          <w:sz w:val="20"/>
          <w:szCs w:val="20"/>
        </w:rPr>
        <w:t>...)</w:t>
      </w:r>
    </w:p>
    <w:p w:rsidR="000A27C2" w:rsidRPr="00200C1D" w:rsidRDefault="000A27C2" w:rsidP="000A27C2">
      <w:pPr>
        <w:rPr>
          <w:b/>
          <w:sz w:val="28"/>
          <w:szCs w:val="28"/>
        </w:rPr>
      </w:pPr>
    </w:p>
    <w:p w:rsidR="000A27C2" w:rsidRDefault="000A27C2" w:rsidP="000A27C2">
      <w:pPr>
        <w:rPr>
          <w:b/>
          <w:sz w:val="28"/>
          <w:szCs w:val="28"/>
        </w:rPr>
      </w:pPr>
    </w:p>
    <w:p w:rsidR="00200C1D" w:rsidRPr="00200C1D" w:rsidRDefault="00200C1D" w:rsidP="000A27C2">
      <w:pPr>
        <w:rPr>
          <w:b/>
          <w:sz w:val="28"/>
          <w:szCs w:val="28"/>
        </w:rPr>
      </w:pPr>
    </w:p>
    <w:p w:rsidR="00BE3BAE" w:rsidRPr="004902AF" w:rsidRDefault="00BE3BAE" w:rsidP="004902AF">
      <w:pPr>
        <w:pStyle w:val="Ttulo2"/>
      </w:pPr>
      <w:r w:rsidRPr="004902AF">
        <w:t>Nome do gerente do projeto</w:t>
      </w:r>
      <w:r w:rsidR="00964305" w:rsidRPr="004902AF">
        <w:t>,</w:t>
      </w:r>
      <w:r w:rsidRPr="004902AF">
        <w:t xml:space="preserve"> suas responsabilidades e </w:t>
      </w:r>
      <w:r w:rsidR="00964305" w:rsidRPr="004902AF">
        <w:t xml:space="preserve">sua </w:t>
      </w:r>
      <w:r w:rsidRPr="004902AF">
        <w:t>autoridade</w:t>
      </w:r>
      <w:r w:rsidR="000A27C2">
        <w:t xml:space="preserve"> </w:t>
      </w:r>
      <w:r w:rsidR="000A27C2" w:rsidRPr="00200C1D">
        <w:rPr>
          <w:rFonts w:ascii="Times New Roman" w:hAnsi="Times New Roman" w:cs="Times New Roman"/>
          <w:b w:val="0"/>
          <w:sz w:val="20"/>
          <w:szCs w:val="20"/>
        </w:rPr>
        <w:t>(Apresente o nome do gerente, seu cargo, um resumo de suas capacitações</w:t>
      </w:r>
      <w:r w:rsidR="00200C1D" w:rsidRPr="00200C1D">
        <w:rPr>
          <w:rFonts w:ascii="Times New Roman" w:hAnsi="Times New Roman" w:cs="Times New Roman"/>
          <w:b w:val="0"/>
          <w:sz w:val="20"/>
          <w:szCs w:val="20"/>
        </w:rPr>
        <w:t xml:space="preserve">, </w:t>
      </w:r>
      <w:r w:rsidR="00135505">
        <w:rPr>
          <w:rFonts w:ascii="Times New Roman" w:hAnsi="Times New Roman" w:cs="Times New Roman"/>
          <w:b w:val="0"/>
          <w:sz w:val="20"/>
          <w:szCs w:val="20"/>
        </w:rPr>
        <w:t xml:space="preserve">suas funções e responsabilidades, </w:t>
      </w:r>
      <w:r w:rsidR="00200C1D" w:rsidRPr="00200C1D">
        <w:rPr>
          <w:rFonts w:ascii="Times New Roman" w:hAnsi="Times New Roman" w:cs="Times New Roman"/>
          <w:b w:val="0"/>
          <w:sz w:val="20"/>
          <w:szCs w:val="20"/>
        </w:rPr>
        <w:t>sua autonomia para o projeto e autoridade)</w:t>
      </w:r>
    </w:p>
    <w:p w:rsidR="009A60D7" w:rsidRDefault="009A60D7" w:rsidP="009A60D7">
      <w:pPr>
        <w:pStyle w:val="Ttulo2"/>
        <w:numPr>
          <w:ilvl w:val="0"/>
          <w:numId w:val="0"/>
        </w:numPr>
        <w:ind w:left="567"/>
      </w:pPr>
    </w:p>
    <w:p w:rsidR="009A60D7" w:rsidRPr="009A60D7" w:rsidRDefault="009A60D7" w:rsidP="009A60D7"/>
    <w:p w:rsidR="009A60D7" w:rsidRPr="004902AF" w:rsidRDefault="009A60D7" w:rsidP="009A60D7">
      <w:pPr>
        <w:pStyle w:val="Ttulo2"/>
      </w:pPr>
      <w:r w:rsidRPr="004902AF">
        <w:t xml:space="preserve">Nome do </w:t>
      </w:r>
      <w:proofErr w:type="spellStart"/>
      <w:r>
        <w:t>Sponsor</w:t>
      </w:r>
      <w:proofErr w:type="spellEnd"/>
      <w:r w:rsidRPr="004902AF">
        <w:t>, suas responsabilidades e sua autoridade</w:t>
      </w:r>
      <w:r>
        <w:t xml:space="preserve"> </w:t>
      </w:r>
      <w:r>
        <w:rPr>
          <w:rFonts w:ascii="Times New Roman" w:hAnsi="Times New Roman" w:cs="Times New Roman"/>
          <w:b w:val="0"/>
          <w:sz w:val="20"/>
          <w:szCs w:val="20"/>
        </w:rPr>
        <w:t xml:space="preserve">(Apresente aqui quem é o </w:t>
      </w:r>
      <w:proofErr w:type="spellStart"/>
      <w:r>
        <w:rPr>
          <w:rFonts w:ascii="Times New Roman" w:hAnsi="Times New Roman" w:cs="Times New Roman"/>
          <w:b w:val="0"/>
          <w:sz w:val="20"/>
          <w:szCs w:val="20"/>
        </w:rPr>
        <w:t>Sponsor</w:t>
      </w:r>
      <w:proofErr w:type="spellEnd"/>
      <w:r>
        <w:rPr>
          <w:rFonts w:ascii="Times New Roman" w:hAnsi="Times New Roman" w:cs="Times New Roman"/>
          <w:b w:val="0"/>
          <w:sz w:val="20"/>
          <w:szCs w:val="20"/>
        </w:rPr>
        <w:t xml:space="preserve"> do projeto, quais as suas funções e responsabilidades</w:t>
      </w:r>
      <w:r w:rsidRPr="00200C1D">
        <w:rPr>
          <w:rFonts w:ascii="Times New Roman" w:hAnsi="Times New Roman" w:cs="Times New Roman"/>
          <w:b w:val="0"/>
          <w:sz w:val="20"/>
          <w:szCs w:val="20"/>
        </w:rPr>
        <w:t>)</w:t>
      </w:r>
    </w:p>
    <w:p w:rsidR="00200C1D" w:rsidRDefault="00200C1D" w:rsidP="00200C1D">
      <w:pPr>
        <w:pStyle w:val="Ttulo2"/>
        <w:numPr>
          <w:ilvl w:val="0"/>
          <w:numId w:val="0"/>
        </w:numPr>
        <w:ind w:left="567"/>
      </w:pPr>
    </w:p>
    <w:p w:rsidR="00655497" w:rsidRPr="00655497" w:rsidRDefault="00655497" w:rsidP="00655497"/>
    <w:p w:rsidR="00655497" w:rsidRPr="00655497" w:rsidRDefault="00BE3BAE" w:rsidP="00655497">
      <w:pPr>
        <w:pStyle w:val="Ttulo2"/>
      </w:pPr>
      <w:r w:rsidRPr="004902AF">
        <w:t>Necessidades básicas do trabalho a ser realizado</w:t>
      </w:r>
      <w:r w:rsidR="00655497">
        <w:t xml:space="preserve"> </w:t>
      </w:r>
      <w:r w:rsidR="00655497" w:rsidRPr="00DE7A4E">
        <w:rPr>
          <w:rFonts w:ascii="Times New Roman" w:hAnsi="Times New Roman" w:cs="Times New Roman"/>
          <w:b w:val="0"/>
          <w:sz w:val="20"/>
          <w:szCs w:val="20"/>
        </w:rPr>
        <w:t>(descreva as necessidades básicas para que o projeto seja realizado)</w:t>
      </w:r>
    </w:p>
    <w:p w:rsidR="00655497" w:rsidRDefault="00655497" w:rsidP="00B41BA9">
      <w:pPr>
        <w:pStyle w:val="Ttulo2"/>
        <w:numPr>
          <w:ilvl w:val="1"/>
          <w:numId w:val="3"/>
        </w:numPr>
      </w:pPr>
      <w:r>
        <w:t xml:space="preserve">Premissas iniciais </w:t>
      </w:r>
      <w:r w:rsidRPr="00655497">
        <w:rPr>
          <w:rFonts w:ascii="Times New Roman" w:hAnsi="Times New Roman" w:cs="Times New Roman"/>
          <w:b w:val="0"/>
          <w:sz w:val="20"/>
          <w:szCs w:val="20"/>
        </w:rPr>
        <w:t>(descreva as premissas iniciais encontradas para que o projeto possa ser realizado):</w:t>
      </w:r>
    </w:p>
    <w:p w:rsidR="00655497" w:rsidRDefault="00655497" w:rsidP="00655497">
      <w:pPr>
        <w:pStyle w:val="Ttulo2"/>
        <w:numPr>
          <w:ilvl w:val="0"/>
          <w:numId w:val="0"/>
        </w:numPr>
        <w:ind w:left="1440"/>
      </w:pPr>
    </w:p>
    <w:p w:rsidR="00584444" w:rsidRDefault="00655497" w:rsidP="00B41BA9">
      <w:pPr>
        <w:pStyle w:val="Ttulo2"/>
        <w:numPr>
          <w:ilvl w:val="1"/>
          <w:numId w:val="3"/>
        </w:numPr>
      </w:pPr>
      <w:r>
        <w:t xml:space="preserve">Restrições iniciais </w:t>
      </w:r>
      <w:r w:rsidRPr="00655497">
        <w:rPr>
          <w:rFonts w:ascii="Times New Roman" w:hAnsi="Times New Roman" w:cs="Times New Roman"/>
          <w:b w:val="0"/>
          <w:sz w:val="20"/>
          <w:szCs w:val="20"/>
        </w:rPr>
        <w:t xml:space="preserve">(descreva as </w:t>
      </w:r>
      <w:r>
        <w:rPr>
          <w:rFonts w:ascii="Times New Roman" w:hAnsi="Times New Roman" w:cs="Times New Roman"/>
          <w:b w:val="0"/>
          <w:sz w:val="20"/>
          <w:szCs w:val="20"/>
        </w:rPr>
        <w:t>restrições</w:t>
      </w:r>
      <w:r w:rsidRPr="00655497">
        <w:rPr>
          <w:rFonts w:ascii="Times New Roman" w:hAnsi="Times New Roman" w:cs="Times New Roman"/>
          <w:b w:val="0"/>
          <w:sz w:val="20"/>
          <w:szCs w:val="20"/>
        </w:rPr>
        <w:t xml:space="preserve"> iniciais encontradas para que o projeto possa ser realizado):</w:t>
      </w:r>
    </w:p>
    <w:p w:rsidR="00584444" w:rsidRDefault="00584444" w:rsidP="00584444">
      <w:pPr>
        <w:pStyle w:val="Ttulo2"/>
        <w:numPr>
          <w:ilvl w:val="0"/>
          <w:numId w:val="0"/>
        </w:numPr>
        <w:ind w:left="1440"/>
      </w:pPr>
    </w:p>
    <w:p w:rsidR="00584444" w:rsidRDefault="00584444" w:rsidP="00584444">
      <w:pPr>
        <w:pStyle w:val="Ttulo2"/>
        <w:numPr>
          <w:ilvl w:val="1"/>
          <w:numId w:val="3"/>
        </w:numPr>
      </w:pPr>
      <w:r>
        <w:t xml:space="preserve">Riscos iniciais </w:t>
      </w:r>
      <w:r w:rsidRPr="00655497">
        <w:rPr>
          <w:rFonts w:ascii="Times New Roman" w:hAnsi="Times New Roman" w:cs="Times New Roman"/>
          <w:b w:val="0"/>
          <w:sz w:val="20"/>
          <w:szCs w:val="20"/>
        </w:rPr>
        <w:t xml:space="preserve">(descreva </w:t>
      </w:r>
      <w:r>
        <w:rPr>
          <w:rFonts w:ascii="Times New Roman" w:hAnsi="Times New Roman" w:cs="Times New Roman"/>
          <w:b w:val="0"/>
          <w:sz w:val="20"/>
          <w:szCs w:val="20"/>
        </w:rPr>
        <w:t>o</w:t>
      </w:r>
      <w:r w:rsidRPr="00655497">
        <w:rPr>
          <w:rFonts w:ascii="Times New Roman" w:hAnsi="Times New Roman" w:cs="Times New Roman"/>
          <w:b w:val="0"/>
          <w:sz w:val="20"/>
          <w:szCs w:val="20"/>
        </w:rPr>
        <w:t xml:space="preserve">s </w:t>
      </w:r>
      <w:r>
        <w:rPr>
          <w:rFonts w:ascii="Times New Roman" w:hAnsi="Times New Roman" w:cs="Times New Roman"/>
          <w:b w:val="0"/>
          <w:sz w:val="20"/>
          <w:szCs w:val="20"/>
        </w:rPr>
        <w:t>riscos</w:t>
      </w:r>
      <w:r w:rsidRPr="00655497">
        <w:rPr>
          <w:rFonts w:ascii="Times New Roman" w:hAnsi="Times New Roman" w:cs="Times New Roman"/>
          <w:b w:val="0"/>
          <w:sz w:val="20"/>
          <w:szCs w:val="20"/>
        </w:rPr>
        <w:t xml:space="preserve"> iniciais encontradas para que o projeto possa ser realizado):</w:t>
      </w:r>
    </w:p>
    <w:p w:rsidR="00655497" w:rsidRDefault="00655497" w:rsidP="00655497"/>
    <w:p w:rsidR="00655497" w:rsidRDefault="00655497" w:rsidP="00655497"/>
    <w:p w:rsidR="00655497" w:rsidRPr="00655497" w:rsidRDefault="00655497" w:rsidP="00655497"/>
    <w:p w:rsidR="00BE3BAE" w:rsidRPr="004902AF" w:rsidRDefault="00BE3BAE" w:rsidP="004902AF">
      <w:pPr>
        <w:pStyle w:val="Ttulo2"/>
      </w:pPr>
      <w:r w:rsidRPr="004902AF">
        <w:lastRenderedPageBreak/>
        <w:t xml:space="preserve">Descrição do </w:t>
      </w:r>
      <w:r w:rsidR="00FD7815" w:rsidRPr="004902AF">
        <w:t>p</w:t>
      </w:r>
      <w:r w:rsidRPr="004902AF">
        <w:t>rojeto</w:t>
      </w:r>
    </w:p>
    <w:p w:rsidR="00BE3BAE" w:rsidRDefault="00840F11" w:rsidP="004902AF">
      <w:pPr>
        <w:pStyle w:val="Ttulo3"/>
        <w:ind w:left="1134" w:hanging="567"/>
      </w:pPr>
      <w:r>
        <w:t>Declaração do Trabalho</w:t>
      </w:r>
      <w:r w:rsidR="00381174">
        <w:t xml:space="preserve"> </w:t>
      </w:r>
      <w:r w:rsidR="00381174" w:rsidRPr="00A50897">
        <w:rPr>
          <w:rFonts w:ascii="Times New Roman" w:hAnsi="Times New Roman" w:cs="Times New Roman"/>
          <w:b w:val="0"/>
          <w:sz w:val="20"/>
          <w:szCs w:val="20"/>
        </w:rPr>
        <w:t>(</w:t>
      </w:r>
      <w:r w:rsidRPr="00A50897">
        <w:rPr>
          <w:rFonts w:ascii="Times New Roman" w:hAnsi="Times New Roman" w:cs="Times New Roman"/>
          <w:b w:val="0"/>
          <w:sz w:val="20"/>
          <w:szCs w:val="20"/>
        </w:rPr>
        <w:t>Apresente aqui uma descrição narrativa dos produtos e serviços que devem ser contemplados no projeto)</w:t>
      </w:r>
    </w:p>
    <w:p w:rsidR="00840F11" w:rsidRDefault="001F418D" w:rsidP="00840F11">
      <w:pPr>
        <w:pStyle w:val="Ttulo3"/>
        <w:numPr>
          <w:ilvl w:val="1"/>
          <w:numId w:val="4"/>
        </w:numPr>
      </w:pPr>
      <w:r>
        <w:t>Requisitos de alto nível</w:t>
      </w:r>
      <w:r w:rsidR="00840F11">
        <w:t>:</w:t>
      </w:r>
      <w:r w:rsidR="00A50897">
        <w:t xml:space="preserve"> </w:t>
      </w:r>
      <w:r w:rsidR="00A50897" w:rsidRPr="00A50897">
        <w:rPr>
          <w:rFonts w:ascii="Times New Roman" w:hAnsi="Times New Roman" w:cs="Times New Roman"/>
          <w:b w:val="0"/>
          <w:sz w:val="20"/>
          <w:szCs w:val="20"/>
        </w:rPr>
        <w:t>(</w:t>
      </w:r>
      <w:r w:rsidR="007C136A">
        <w:rPr>
          <w:rFonts w:ascii="Times New Roman" w:hAnsi="Times New Roman" w:cs="Times New Roman"/>
          <w:b w:val="0"/>
          <w:sz w:val="20"/>
          <w:szCs w:val="20"/>
        </w:rPr>
        <w:t>quais os requisitos técnicos e funcionais de alto nível. Ex. plataforma, forma de interação.</w:t>
      </w:r>
      <w:r w:rsidR="00A50897" w:rsidRPr="00A50897">
        <w:rPr>
          <w:rFonts w:ascii="Times New Roman" w:hAnsi="Times New Roman" w:cs="Times New Roman"/>
          <w:b w:val="0"/>
          <w:sz w:val="20"/>
          <w:szCs w:val="20"/>
        </w:rPr>
        <w:t>)</w:t>
      </w:r>
    </w:p>
    <w:p w:rsidR="00840F11" w:rsidRDefault="00840F11" w:rsidP="00840F11"/>
    <w:p w:rsidR="00B41BA9" w:rsidRDefault="00B41BA9" w:rsidP="00840F11"/>
    <w:p w:rsidR="00B41BA9" w:rsidRDefault="00B41BA9" w:rsidP="00840F11"/>
    <w:p w:rsidR="00B41BA9" w:rsidRDefault="00B41BA9" w:rsidP="00840F11"/>
    <w:p w:rsidR="00B41BA9" w:rsidRPr="00840F11" w:rsidRDefault="00B41BA9" w:rsidP="00840F11"/>
    <w:p w:rsidR="00840F11" w:rsidRDefault="00A50897" w:rsidP="00840F11">
      <w:pPr>
        <w:pStyle w:val="Ttulo3"/>
        <w:numPr>
          <w:ilvl w:val="1"/>
          <w:numId w:val="4"/>
        </w:numPr>
      </w:pPr>
      <w:r>
        <w:t xml:space="preserve">Descrição </w:t>
      </w:r>
      <w:r w:rsidR="001F418D">
        <w:t>de alto nível</w:t>
      </w:r>
      <w:r w:rsidR="00840F11">
        <w:t>:</w:t>
      </w:r>
      <w:r w:rsidRPr="00A50897">
        <w:rPr>
          <w:rFonts w:ascii="Times New Roman" w:hAnsi="Times New Roman" w:cs="Times New Roman"/>
          <w:b w:val="0"/>
          <w:sz w:val="20"/>
          <w:szCs w:val="20"/>
        </w:rPr>
        <w:t xml:space="preserve"> (</w:t>
      </w:r>
      <w:r>
        <w:rPr>
          <w:rFonts w:ascii="Times New Roman" w:hAnsi="Times New Roman" w:cs="Times New Roman"/>
          <w:b w:val="0"/>
          <w:sz w:val="20"/>
          <w:szCs w:val="20"/>
        </w:rPr>
        <w:t>Qual o escopo, para produto e serviço).</w:t>
      </w:r>
    </w:p>
    <w:p w:rsidR="002E5CEC" w:rsidRDefault="002E5CEC" w:rsidP="002E5CEC">
      <w:pPr>
        <w:pStyle w:val="Ttulo3"/>
        <w:numPr>
          <w:ilvl w:val="0"/>
          <w:numId w:val="0"/>
        </w:numPr>
        <w:ind w:left="1134"/>
      </w:pPr>
    </w:p>
    <w:p w:rsidR="00B41BA9" w:rsidRDefault="00B41BA9" w:rsidP="00B41BA9"/>
    <w:p w:rsidR="00B41BA9" w:rsidRDefault="00B41BA9" w:rsidP="00B41BA9"/>
    <w:p w:rsidR="00B41BA9" w:rsidRDefault="00B41BA9" w:rsidP="00B41BA9"/>
    <w:p w:rsidR="00B41BA9" w:rsidRDefault="00B41BA9" w:rsidP="00B41BA9"/>
    <w:p w:rsidR="00B41BA9" w:rsidRPr="00B41BA9" w:rsidRDefault="00B41BA9" w:rsidP="00B41BA9"/>
    <w:p w:rsidR="00B41BA9" w:rsidRDefault="00B41BA9" w:rsidP="00B41BA9"/>
    <w:p w:rsidR="00B41BA9" w:rsidRDefault="00B41BA9" w:rsidP="00B41BA9"/>
    <w:p w:rsidR="00B41BA9" w:rsidRDefault="00B41BA9" w:rsidP="00B41BA9"/>
    <w:p w:rsidR="00B41BA9" w:rsidRDefault="00B41BA9" w:rsidP="00B41BA9"/>
    <w:p w:rsidR="00B41BA9" w:rsidRDefault="00B41BA9" w:rsidP="00B41BA9"/>
    <w:p w:rsidR="00B41BA9" w:rsidRPr="00B41BA9" w:rsidRDefault="00B41BA9" w:rsidP="00B41BA9"/>
    <w:p w:rsidR="002E5CEC" w:rsidRDefault="002E5CEC" w:rsidP="002E5CEC"/>
    <w:p w:rsidR="00840F11" w:rsidRPr="00840F11" w:rsidRDefault="00840F11" w:rsidP="00840F11"/>
    <w:p w:rsidR="00840F11" w:rsidRPr="00840F11" w:rsidRDefault="00840F11" w:rsidP="00840F11"/>
    <w:p w:rsidR="00BE3BAE" w:rsidRDefault="00BE3BAE" w:rsidP="004902AF">
      <w:pPr>
        <w:pStyle w:val="Ttulo3"/>
        <w:ind w:left="1134" w:hanging="567"/>
      </w:pPr>
      <w:r>
        <w:t>Cronograma básico do projeto</w:t>
      </w:r>
      <w:r w:rsidR="005C6F9F">
        <w:t xml:space="preserve"> </w:t>
      </w:r>
      <w:r w:rsidR="005C6F9F" w:rsidRPr="005C6F9F">
        <w:rPr>
          <w:rFonts w:ascii="Times New Roman" w:hAnsi="Times New Roman" w:cs="Times New Roman"/>
          <w:b w:val="0"/>
          <w:sz w:val="20"/>
          <w:szCs w:val="20"/>
        </w:rPr>
        <w:t xml:space="preserve">(apresente as idéias iniciais de prazo e </w:t>
      </w:r>
      <w:proofErr w:type="gramStart"/>
      <w:r w:rsidR="005C6F9F" w:rsidRPr="005C6F9F">
        <w:rPr>
          <w:rFonts w:ascii="Times New Roman" w:hAnsi="Times New Roman" w:cs="Times New Roman"/>
          <w:b w:val="0"/>
          <w:sz w:val="20"/>
          <w:szCs w:val="20"/>
        </w:rPr>
        <w:t>seus marcos</w:t>
      </w:r>
      <w:proofErr w:type="gramEnd"/>
      <w:r w:rsidR="005C6F9F" w:rsidRPr="005C6F9F">
        <w:rPr>
          <w:rFonts w:ascii="Times New Roman" w:hAnsi="Times New Roman" w:cs="Times New Roman"/>
          <w:b w:val="0"/>
          <w:sz w:val="20"/>
          <w:szCs w:val="20"/>
        </w:rPr>
        <w:t>)</w:t>
      </w:r>
    </w:p>
    <w:p w:rsidR="005C6F9F" w:rsidRDefault="005C6F9F" w:rsidP="005C6F9F">
      <w:pPr>
        <w:pStyle w:val="Ttulo3"/>
        <w:numPr>
          <w:ilvl w:val="0"/>
          <w:numId w:val="0"/>
        </w:numPr>
        <w:ind w:left="1134"/>
      </w:pPr>
    </w:p>
    <w:p w:rsidR="005C6F9F" w:rsidRDefault="005C6F9F" w:rsidP="005C6F9F"/>
    <w:p w:rsidR="005C6F9F" w:rsidRPr="005C6F9F" w:rsidRDefault="005C6F9F" w:rsidP="005C6F9F"/>
    <w:p w:rsidR="00BE3BAE" w:rsidRDefault="00BE3BAE" w:rsidP="004902AF">
      <w:pPr>
        <w:pStyle w:val="Ttulo3"/>
        <w:ind w:left="1134" w:hanging="567"/>
      </w:pPr>
      <w:r>
        <w:t xml:space="preserve">Estimativas iniciais de custo </w:t>
      </w:r>
      <w:r w:rsidR="005C6F9F" w:rsidRPr="005C6F9F">
        <w:rPr>
          <w:rFonts w:ascii="Times New Roman" w:hAnsi="Times New Roman" w:cs="Times New Roman"/>
          <w:b w:val="0"/>
          <w:sz w:val="20"/>
          <w:szCs w:val="20"/>
        </w:rPr>
        <w:t xml:space="preserve">(apresente as idéias iniciais de </w:t>
      </w:r>
      <w:r w:rsidR="005C6F9F">
        <w:rPr>
          <w:rFonts w:ascii="Times New Roman" w:hAnsi="Times New Roman" w:cs="Times New Roman"/>
          <w:b w:val="0"/>
          <w:sz w:val="20"/>
          <w:szCs w:val="20"/>
        </w:rPr>
        <w:t>custo</w:t>
      </w:r>
      <w:r w:rsidR="005C6F9F" w:rsidRPr="005C6F9F">
        <w:rPr>
          <w:rFonts w:ascii="Times New Roman" w:hAnsi="Times New Roman" w:cs="Times New Roman"/>
          <w:b w:val="0"/>
          <w:sz w:val="20"/>
          <w:szCs w:val="20"/>
        </w:rPr>
        <w:t>)</w:t>
      </w:r>
    </w:p>
    <w:p w:rsidR="005C6F9F" w:rsidRDefault="005C6F9F" w:rsidP="005C6F9F">
      <w:pPr>
        <w:pStyle w:val="Ttulo2"/>
        <w:numPr>
          <w:ilvl w:val="0"/>
          <w:numId w:val="0"/>
        </w:numPr>
        <w:ind w:left="567"/>
      </w:pPr>
    </w:p>
    <w:p w:rsidR="005C6F9F" w:rsidRPr="005C6F9F" w:rsidRDefault="005C6F9F" w:rsidP="005C6F9F"/>
    <w:p w:rsidR="00BE3BAE" w:rsidRPr="004902AF" w:rsidRDefault="00BE3BAE" w:rsidP="004902AF">
      <w:pPr>
        <w:pStyle w:val="Ttulo2"/>
      </w:pPr>
      <w:r w:rsidRPr="004902AF">
        <w:t>Administração</w:t>
      </w:r>
    </w:p>
    <w:p w:rsidR="00BE3BAE" w:rsidRDefault="00BE3BAE" w:rsidP="005C6F9F">
      <w:pPr>
        <w:pStyle w:val="Ttulo3"/>
        <w:numPr>
          <w:ilvl w:val="0"/>
          <w:numId w:val="9"/>
        </w:numPr>
      </w:pPr>
      <w:r>
        <w:t>Necessidade inicial de recursos</w:t>
      </w:r>
      <w:r w:rsidR="005C6F9F">
        <w:t xml:space="preserve"> </w:t>
      </w:r>
      <w:r w:rsidR="005C6F9F" w:rsidRPr="005C6F9F">
        <w:rPr>
          <w:rFonts w:ascii="Times New Roman" w:hAnsi="Times New Roman" w:cs="Times New Roman"/>
          <w:b w:val="0"/>
          <w:sz w:val="20"/>
          <w:szCs w:val="20"/>
        </w:rPr>
        <w:t>(descreva uma estimativa inicial de recursos, seja humano, seja equipamento, inclusive quanto horários, recompensas ou punições)</w:t>
      </w:r>
      <w:r w:rsidR="005C6F9F">
        <w:t xml:space="preserve"> </w:t>
      </w:r>
    </w:p>
    <w:p w:rsidR="00AD463C" w:rsidRDefault="00AD463C" w:rsidP="00AD463C"/>
    <w:p w:rsidR="005C6F9F" w:rsidRDefault="005C6F9F" w:rsidP="00AD463C"/>
    <w:p w:rsidR="005C6F9F" w:rsidRDefault="005C6F9F" w:rsidP="00AD463C"/>
    <w:p w:rsidR="005C6F9F" w:rsidRDefault="005C6F9F" w:rsidP="00AD463C"/>
    <w:tbl>
      <w:tblPr>
        <w:tblStyle w:val="Tabelacomgrade"/>
        <w:tblW w:w="0" w:type="auto"/>
        <w:tblLayout w:type="fixed"/>
        <w:tblLook w:val="01E0"/>
      </w:tblPr>
      <w:tblGrid>
        <w:gridCol w:w="3032"/>
        <w:gridCol w:w="3814"/>
        <w:gridCol w:w="2982"/>
      </w:tblGrid>
      <w:tr w:rsidR="00AD463C" w:rsidRPr="00C13BAF">
        <w:tc>
          <w:tcPr>
            <w:tcW w:w="9828" w:type="dxa"/>
            <w:gridSpan w:val="3"/>
            <w:shd w:val="clear" w:color="auto" w:fill="000000"/>
          </w:tcPr>
          <w:p w:rsidR="00AD463C" w:rsidRPr="00C13BAF" w:rsidRDefault="00AD463C" w:rsidP="00AD463C">
            <w:pPr>
              <w:jc w:val="center"/>
              <w:rPr>
                <w:rFonts w:ascii="Arial Black" w:hAnsi="Arial Black" w:cs="Arial"/>
                <w:color w:val="FFFFFF"/>
              </w:rPr>
            </w:pPr>
            <w:r w:rsidRPr="00C13BAF">
              <w:rPr>
                <w:rFonts w:ascii="Arial Black" w:hAnsi="Arial Black" w:cs="Arial"/>
                <w:color w:val="FFFFFF"/>
              </w:rPr>
              <w:t>APROVAÇÕES</w:t>
            </w:r>
          </w:p>
        </w:tc>
      </w:tr>
      <w:tr w:rsidR="00AD463C" w:rsidRPr="00335760">
        <w:tc>
          <w:tcPr>
            <w:tcW w:w="3032" w:type="dxa"/>
          </w:tcPr>
          <w:p w:rsidR="00AD463C" w:rsidRPr="00335760" w:rsidRDefault="00B41BA9" w:rsidP="00AD46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</w:p>
        </w:tc>
        <w:tc>
          <w:tcPr>
            <w:tcW w:w="3814" w:type="dxa"/>
          </w:tcPr>
          <w:p w:rsidR="00AD463C" w:rsidRPr="00335760" w:rsidRDefault="00B41BA9" w:rsidP="00AD463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Ass.:</w:t>
            </w:r>
          </w:p>
        </w:tc>
        <w:tc>
          <w:tcPr>
            <w:tcW w:w="2982" w:type="dxa"/>
          </w:tcPr>
          <w:p w:rsidR="00AD463C" w:rsidRPr="00335760" w:rsidRDefault="00B41BA9" w:rsidP="00AD463C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Dt</w:t>
            </w:r>
            <w:proofErr w:type="spellEnd"/>
            <w:proofErr w:type="gramStart"/>
            <w:r>
              <w:rPr>
                <w:rFonts w:ascii="Arial" w:hAnsi="Arial" w:cs="Arial"/>
              </w:rPr>
              <w:t>.:</w:t>
            </w:r>
            <w:proofErr w:type="gramEnd"/>
          </w:p>
        </w:tc>
      </w:tr>
      <w:tr w:rsidR="00B41BA9" w:rsidRPr="00335760" w:rsidTr="00661448">
        <w:tc>
          <w:tcPr>
            <w:tcW w:w="3032" w:type="dxa"/>
          </w:tcPr>
          <w:p w:rsidR="00B41BA9" w:rsidRPr="00335760" w:rsidRDefault="00B41BA9" w:rsidP="0066144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</w:p>
        </w:tc>
        <w:tc>
          <w:tcPr>
            <w:tcW w:w="3814" w:type="dxa"/>
          </w:tcPr>
          <w:p w:rsidR="00B41BA9" w:rsidRPr="00335760" w:rsidRDefault="00B41BA9" w:rsidP="0066144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Ass.:</w:t>
            </w:r>
          </w:p>
        </w:tc>
        <w:tc>
          <w:tcPr>
            <w:tcW w:w="2982" w:type="dxa"/>
          </w:tcPr>
          <w:p w:rsidR="00B41BA9" w:rsidRPr="00335760" w:rsidRDefault="00B41BA9" w:rsidP="00661448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Dt</w:t>
            </w:r>
            <w:proofErr w:type="spellEnd"/>
            <w:proofErr w:type="gramStart"/>
            <w:r>
              <w:rPr>
                <w:rFonts w:ascii="Arial" w:hAnsi="Arial" w:cs="Arial"/>
              </w:rPr>
              <w:t>.:</w:t>
            </w:r>
            <w:proofErr w:type="gramEnd"/>
          </w:p>
        </w:tc>
      </w:tr>
      <w:tr w:rsidR="00B41BA9" w:rsidRPr="00335760" w:rsidTr="00661448">
        <w:tc>
          <w:tcPr>
            <w:tcW w:w="3032" w:type="dxa"/>
          </w:tcPr>
          <w:p w:rsidR="00B41BA9" w:rsidRPr="00335760" w:rsidRDefault="00B41BA9" w:rsidP="0066144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</w:p>
        </w:tc>
        <w:tc>
          <w:tcPr>
            <w:tcW w:w="3814" w:type="dxa"/>
          </w:tcPr>
          <w:p w:rsidR="00B41BA9" w:rsidRPr="00335760" w:rsidRDefault="00B41BA9" w:rsidP="0066144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Ass.:</w:t>
            </w:r>
          </w:p>
        </w:tc>
        <w:tc>
          <w:tcPr>
            <w:tcW w:w="2982" w:type="dxa"/>
          </w:tcPr>
          <w:p w:rsidR="00B41BA9" w:rsidRPr="00335760" w:rsidRDefault="00B41BA9" w:rsidP="00661448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Dt</w:t>
            </w:r>
            <w:proofErr w:type="spellEnd"/>
            <w:proofErr w:type="gramStart"/>
            <w:r>
              <w:rPr>
                <w:rFonts w:ascii="Arial" w:hAnsi="Arial" w:cs="Arial"/>
              </w:rPr>
              <w:t>.:</w:t>
            </w:r>
            <w:proofErr w:type="gramEnd"/>
          </w:p>
        </w:tc>
      </w:tr>
      <w:tr w:rsidR="00B41BA9" w:rsidRPr="00335760" w:rsidTr="00661448">
        <w:tc>
          <w:tcPr>
            <w:tcW w:w="3032" w:type="dxa"/>
          </w:tcPr>
          <w:p w:rsidR="00B41BA9" w:rsidRPr="00335760" w:rsidRDefault="00B41BA9" w:rsidP="0066144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</w:p>
        </w:tc>
        <w:tc>
          <w:tcPr>
            <w:tcW w:w="3814" w:type="dxa"/>
          </w:tcPr>
          <w:p w:rsidR="00B41BA9" w:rsidRPr="00335760" w:rsidRDefault="00B41BA9" w:rsidP="0066144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Ass.:</w:t>
            </w:r>
          </w:p>
        </w:tc>
        <w:tc>
          <w:tcPr>
            <w:tcW w:w="2982" w:type="dxa"/>
          </w:tcPr>
          <w:p w:rsidR="00B41BA9" w:rsidRPr="00335760" w:rsidRDefault="00B41BA9" w:rsidP="00661448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Dt</w:t>
            </w:r>
            <w:proofErr w:type="spellEnd"/>
            <w:proofErr w:type="gramStart"/>
            <w:r>
              <w:rPr>
                <w:rFonts w:ascii="Arial" w:hAnsi="Arial" w:cs="Arial"/>
              </w:rPr>
              <w:t>.:</w:t>
            </w:r>
            <w:proofErr w:type="gramEnd"/>
          </w:p>
        </w:tc>
      </w:tr>
      <w:tr w:rsidR="00B41BA9" w:rsidRPr="00335760" w:rsidTr="00661448">
        <w:tc>
          <w:tcPr>
            <w:tcW w:w="3032" w:type="dxa"/>
          </w:tcPr>
          <w:p w:rsidR="00B41BA9" w:rsidRPr="00335760" w:rsidRDefault="00B41BA9" w:rsidP="0066144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</w:p>
        </w:tc>
        <w:tc>
          <w:tcPr>
            <w:tcW w:w="3814" w:type="dxa"/>
          </w:tcPr>
          <w:p w:rsidR="00B41BA9" w:rsidRPr="00335760" w:rsidRDefault="00B41BA9" w:rsidP="0066144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Ass.:</w:t>
            </w:r>
          </w:p>
        </w:tc>
        <w:tc>
          <w:tcPr>
            <w:tcW w:w="2982" w:type="dxa"/>
          </w:tcPr>
          <w:p w:rsidR="00B41BA9" w:rsidRPr="00335760" w:rsidRDefault="00B41BA9" w:rsidP="00661448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Dt</w:t>
            </w:r>
            <w:proofErr w:type="spellEnd"/>
            <w:proofErr w:type="gramStart"/>
            <w:r>
              <w:rPr>
                <w:rFonts w:ascii="Arial" w:hAnsi="Arial" w:cs="Arial"/>
              </w:rPr>
              <w:t>.:</w:t>
            </w:r>
            <w:proofErr w:type="gramEnd"/>
          </w:p>
        </w:tc>
      </w:tr>
      <w:tr w:rsidR="00B41BA9" w:rsidRPr="00335760" w:rsidTr="00661448">
        <w:tc>
          <w:tcPr>
            <w:tcW w:w="3032" w:type="dxa"/>
          </w:tcPr>
          <w:p w:rsidR="00B41BA9" w:rsidRPr="00335760" w:rsidRDefault="00B41BA9" w:rsidP="0066144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</w:p>
        </w:tc>
        <w:tc>
          <w:tcPr>
            <w:tcW w:w="3814" w:type="dxa"/>
          </w:tcPr>
          <w:p w:rsidR="00B41BA9" w:rsidRPr="00335760" w:rsidRDefault="00B41BA9" w:rsidP="0066144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Ass.:</w:t>
            </w:r>
          </w:p>
        </w:tc>
        <w:tc>
          <w:tcPr>
            <w:tcW w:w="2982" w:type="dxa"/>
          </w:tcPr>
          <w:p w:rsidR="00B41BA9" w:rsidRPr="00335760" w:rsidRDefault="00B41BA9" w:rsidP="00661448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Dt</w:t>
            </w:r>
            <w:proofErr w:type="spellEnd"/>
            <w:proofErr w:type="gramStart"/>
            <w:r>
              <w:rPr>
                <w:rFonts w:ascii="Arial" w:hAnsi="Arial" w:cs="Arial"/>
              </w:rPr>
              <w:t>.:</w:t>
            </w:r>
            <w:proofErr w:type="gramEnd"/>
          </w:p>
        </w:tc>
      </w:tr>
    </w:tbl>
    <w:p w:rsidR="00AD463C" w:rsidRPr="00FF3FEE" w:rsidRDefault="00AD463C" w:rsidP="005E06C6">
      <w:pPr>
        <w:pStyle w:val="heading1wlines"/>
        <w:keepNext w:val="0"/>
        <w:tabs>
          <w:tab w:val="clear" w:pos="9274"/>
        </w:tabs>
        <w:spacing w:before="120" w:line="240" w:lineRule="atLeast"/>
        <w:rPr>
          <w:rFonts w:ascii="Arial" w:hAnsi="Arial" w:cs="Arial"/>
          <w:i/>
          <w:sz w:val="18"/>
          <w:szCs w:val="18"/>
          <w:lang w:val="pt-BR"/>
        </w:rPr>
      </w:pPr>
    </w:p>
    <w:sectPr w:rsidR="00AD463C" w:rsidRPr="00FF3FEE" w:rsidSect="009D1AB8">
      <w:headerReference w:type="default" r:id="rId7"/>
      <w:footerReference w:type="default" r:id="rId8"/>
      <w:pgSz w:w="11907" w:h="16840" w:code="9"/>
      <w:pgMar w:top="1128" w:right="1134" w:bottom="720" w:left="1134" w:header="540" w:footer="42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361" w:rsidRDefault="00FD3361" w:rsidP="00311C6B">
      <w:r>
        <w:separator/>
      </w:r>
    </w:p>
  </w:endnote>
  <w:endnote w:type="continuationSeparator" w:id="0">
    <w:p w:rsidR="00FD3361" w:rsidRDefault="00FD3361" w:rsidP="00311C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urich XCn BT">
    <w:altName w:val="Franklin Gothic Medium Cond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6C6" w:rsidRPr="00A86B20" w:rsidRDefault="00312415">
    <w:pPr>
      <w:pStyle w:val="Rodap"/>
      <w:tabs>
        <w:tab w:val="clear" w:pos="4419"/>
        <w:tab w:val="clear" w:pos="8838"/>
        <w:tab w:val="center" w:pos="5387"/>
        <w:tab w:val="right" w:pos="10773"/>
      </w:tabs>
      <w:rPr>
        <w:rStyle w:val="Nmerodepgina"/>
        <w:rFonts w:ascii="Zurich XCn BT" w:hAnsi="Zurich XCn BT"/>
        <w:sz w:val="16"/>
      </w:rPr>
    </w:pPr>
    <w:r>
      <w:rPr>
        <w:rStyle w:val="Nmerodepgina"/>
        <w:rFonts w:ascii="Zurich XCn BT" w:hAnsi="Zurich XCn BT"/>
        <w:sz w:val="16"/>
      </w:rPr>
      <w:t>Modelo de documento para abertura de projetos |</w:t>
    </w:r>
    <w:r w:rsidR="005E06C6">
      <w:rPr>
        <w:rStyle w:val="Nmerodepgina"/>
        <w:rFonts w:ascii="Zurich XCn BT" w:hAnsi="Zurich XCn BT"/>
        <w:sz w:val="16"/>
      </w:rPr>
      <w:t xml:space="preserve"> Ricardo F. P. Satin, </w:t>
    </w:r>
    <w:proofErr w:type="gramStart"/>
    <w:r w:rsidR="005E06C6">
      <w:rPr>
        <w:rStyle w:val="Nmerodepgina"/>
        <w:rFonts w:ascii="Zurich XCn BT" w:hAnsi="Zurich XCn BT"/>
        <w:sz w:val="16"/>
      </w:rPr>
      <w:t>ITIL,</w:t>
    </w:r>
    <w:proofErr w:type="gramEnd"/>
    <w:r w:rsidR="005E06C6">
      <w:rPr>
        <w:rStyle w:val="Nmerodepgina"/>
        <w:rFonts w:ascii="Zurich XCn BT" w:hAnsi="Zurich XCn BT"/>
        <w:sz w:val="16"/>
      </w:rPr>
      <w:t>MBA,PMP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361" w:rsidRDefault="00FD3361" w:rsidP="00311C6B">
      <w:r>
        <w:separator/>
      </w:r>
    </w:p>
  </w:footnote>
  <w:footnote w:type="continuationSeparator" w:id="0">
    <w:p w:rsidR="00FD3361" w:rsidRDefault="00FD3361" w:rsidP="00311C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ayout w:type="fixed"/>
      <w:tblLook w:val="04A0"/>
    </w:tblPr>
    <w:tblGrid>
      <w:gridCol w:w="959"/>
      <w:gridCol w:w="7229"/>
      <w:gridCol w:w="1591"/>
    </w:tblGrid>
    <w:tr w:rsidR="005E06C6" w:rsidTr="005E06C6">
      <w:tc>
        <w:tcPr>
          <w:tcW w:w="959" w:type="dxa"/>
        </w:tcPr>
        <w:p w:rsidR="005E06C6" w:rsidRDefault="005E06C6" w:rsidP="005E06C6">
          <w:pPr>
            <w:pStyle w:val="Cabealho"/>
          </w:pPr>
        </w:p>
      </w:tc>
      <w:tc>
        <w:tcPr>
          <w:tcW w:w="7229" w:type="dxa"/>
        </w:tcPr>
        <w:p w:rsidR="005E06C6" w:rsidRPr="005E06C6" w:rsidRDefault="005E06C6" w:rsidP="005E06C6">
          <w:pPr>
            <w:pStyle w:val="Cabealho"/>
            <w:jc w:val="center"/>
            <w:rPr>
              <w:b/>
            </w:rPr>
          </w:pPr>
          <w:r w:rsidRPr="005E06C6">
            <w:rPr>
              <w:b/>
            </w:rPr>
            <w:t>GERENCIAMENTO DA INTEGRAÇÃO</w:t>
          </w:r>
        </w:p>
      </w:tc>
      <w:tc>
        <w:tcPr>
          <w:tcW w:w="1591" w:type="dxa"/>
        </w:tcPr>
        <w:p w:rsidR="005E06C6" w:rsidRDefault="005E06C6" w:rsidP="005E06C6">
          <w:pPr>
            <w:pStyle w:val="Cabealho"/>
          </w:pPr>
          <w:r>
            <w:t>@</w:t>
          </w:r>
          <w:proofErr w:type="spellStart"/>
          <w:r>
            <w:t>ricardosatin</w:t>
          </w:r>
          <w:proofErr w:type="spellEnd"/>
        </w:p>
      </w:tc>
    </w:tr>
  </w:tbl>
  <w:p w:rsidR="005F5FB2" w:rsidRPr="005E06C6" w:rsidRDefault="005F5FB2" w:rsidP="005E06C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5"/>
  </w:num>
  <w:num w:numId="9">
    <w:abstractNumId w:val="0"/>
    <w:lvlOverride w:ilvl="0">
      <w:startOverride w:val="1"/>
    </w:lvlOverride>
  </w:num>
  <w:num w:numId="10">
    <w:abstractNumId w:val="1"/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</w:num>
  <w:num w:numId="14">
    <w:abstractNumId w:val="4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9"/>
  <w:hyphenationZone w:val="425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5E06C6"/>
    <w:rsid w:val="000A27C2"/>
    <w:rsid w:val="000C5939"/>
    <w:rsid w:val="00135505"/>
    <w:rsid w:val="00140804"/>
    <w:rsid w:val="001D412C"/>
    <w:rsid w:val="001F418D"/>
    <w:rsid w:val="00200C1D"/>
    <w:rsid w:val="00205EF2"/>
    <w:rsid w:val="0025339C"/>
    <w:rsid w:val="002E5CEC"/>
    <w:rsid w:val="00312415"/>
    <w:rsid w:val="0037131B"/>
    <w:rsid w:val="00381174"/>
    <w:rsid w:val="00387FA6"/>
    <w:rsid w:val="004877DD"/>
    <w:rsid w:val="004902AF"/>
    <w:rsid w:val="005739B8"/>
    <w:rsid w:val="00584444"/>
    <w:rsid w:val="005A4ED2"/>
    <w:rsid w:val="005B7063"/>
    <w:rsid w:val="005C6F9F"/>
    <w:rsid w:val="005E06C6"/>
    <w:rsid w:val="005F5FB2"/>
    <w:rsid w:val="00623472"/>
    <w:rsid w:val="00655497"/>
    <w:rsid w:val="006A6CF4"/>
    <w:rsid w:val="0078571C"/>
    <w:rsid w:val="007C136A"/>
    <w:rsid w:val="007D06E1"/>
    <w:rsid w:val="007E5103"/>
    <w:rsid w:val="00840F11"/>
    <w:rsid w:val="00842D3E"/>
    <w:rsid w:val="00854245"/>
    <w:rsid w:val="00964305"/>
    <w:rsid w:val="009733AC"/>
    <w:rsid w:val="0098766A"/>
    <w:rsid w:val="009A60D7"/>
    <w:rsid w:val="009D1AB8"/>
    <w:rsid w:val="009F164F"/>
    <w:rsid w:val="00A272E5"/>
    <w:rsid w:val="00A40B0F"/>
    <w:rsid w:val="00A50897"/>
    <w:rsid w:val="00A86B20"/>
    <w:rsid w:val="00AD463C"/>
    <w:rsid w:val="00B003DA"/>
    <w:rsid w:val="00B17BBE"/>
    <w:rsid w:val="00B41BA9"/>
    <w:rsid w:val="00B4452C"/>
    <w:rsid w:val="00BE3BAE"/>
    <w:rsid w:val="00C62C06"/>
    <w:rsid w:val="00C94AAA"/>
    <w:rsid w:val="00CC2A10"/>
    <w:rsid w:val="00DE7A4E"/>
    <w:rsid w:val="00E30AAB"/>
    <w:rsid w:val="00EB359E"/>
    <w:rsid w:val="00EC131E"/>
    <w:rsid w:val="00FD3361"/>
    <w:rsid w:val="00FD7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BAE"/>
    <w:rPr>
      <w:sz w:val="24"/>
      <w:szCs w:val="24"/>
    </w:rPr>
  </w:style>
  <w:style w:type="paragraph" w:styleId="Ttulo1">
    <w:name w:val="heading 1"/>
    <w:basedOn w:val="Normal"/>
    <w:next w:val="Normal"/>
    <w:qFormat/>
    <w:rsid w:val="006A6CF4"/>
    <w:pPr>
      <w:keepNext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qFormat/>
    <w:rsid w:val="007E5103"/>
    <w:pPr>
      <w:keepNext/>
      <w:numPr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902AF"/>
    <w:pPr>
      <w:keepNext/>
      <w:numPr>
        <w:numId w:val="4"/>
      </w:numPr>
      <w:spacing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A272E5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A272E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A272E5"/>
  </w:style>
  <w:style w:type="character" w:styleId="Hyperlink">
    <w:name w:val="Hyperlink"/>
    <w:basedOn w:val="Fontepargpadro"/>
    <w:rsid w:val="00A272E5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/>
      <w:sz w:val="24"/>
      <w:szCs w:val="20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06C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6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CER_D\ricardo\POS\gp\Arquivos%20GP\Template%20Project%20Charter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Project Charter</Template>
  <TotalTime>63</TotalTime>
  <Pages>2</Pages>
  <Words>324</Words>
  <Characters>1751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PROJECT CHARTER</vt:lpstr>
      <vt:lpstr>PROJECT CHARTER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Company>www.ricardovargas.com.br</Company>
  <LinksUpToDate>false</LinksUpToDate>
  <CharactersWithSpaces>2071</CharactersWithSpaces>
  <SharedDoc>false</SharedDoc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creator>RicardoSatinVostro</dc:creator>
  <cp:lastModifiedBy>RicardoSatinVostro</cp:lastModifiedBy>
  <cp:revision>18</cp:revision>
  <cp:lastPrinted>2003-02-06T20:45:00Z</cp:lastPrinted>
  <dcterms:created xsi:type="dcterms:W3CDTF">2011-06-23T17:06:00Z</dcterms:created>
  <dcterms:modified xsi:type="dcterms:W3CDTF">2014-07-19T18:16:00Z</dcterms:modified>
</cp:coreProperties>
</file>